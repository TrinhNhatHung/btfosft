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29538693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 xml:space="preserve">Front-end </w:t>
      </w:r>
      <w:r w:rsidR="00843514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React</w:t>
      </w:r>
    </w:p>
    <w:p w14:paraId="463FA453" w14:textId="06FCEB1A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17792F" w14:textId="0D73A1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690B008" w14:textId="28073072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BDDFF8" w14:textId="36DA5ECE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462EB8" w14:textId="7273D30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17B2BFA" w14:textId="6074D890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6E3FF5CE" w14:textId="3C4F3868" w:rsidR="008629EA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5189285" w:history="1">
        <w:r w:rsidR="008629EA" w:rsidRPr="000769FF">
          <w:rPr>
            <w:rStyle w:val="Hyperlink"/>
            <w:rFonts w:cs="Arial"/>
            <w:noProof/>
          </w:rPr>
          <w:t>Day 1. Unit 2: Todo App</w:t>
        </w:r>
        <w:r w:rsidR="008629EA">
          <w:rPr>
            <w:noProof/>
            <w:webHidden/>
          </w:rPr>
          <w:tab/>
        </w:r>
        <w:r w:rsidR="008629EA">
          <w:rPr>
            <w:noProof/>
            <w:webHidden/>
          </w:rPr>
          <w:fldChar w:fldCharType="begin"/>
        </w:r>
        <w:r w:rsidR="008629EA">
          <w:rPr>
            <w:noProof/>
            <w:webHidden/>
          </w:rPr>
          <w:instrText xml:space="preserve"> PAGEREF _Toc45189285 \h </w:instrText>
        </w:r>
        <w:r w:rsidR="008629EA">
          <w:rPr>
            <w:noProof/>
            <w:webHidden/>
          </w:rPr>
        </w:r>
        <w:r w:rsidR="008629EA">
          <w:rPr>
            <w:noProof/>
            <w:webHidden/>
          </w:rPr>
          <w:fldChar w:fldCharType="separate"/>
        </w:r>
        <w:r w:rsidR="008629EA">
          <w:rPr>
            <w:noProof/>
            <w:webHidden/>
          </w:rPr>
          <w:t>4</w:t>
        </w:r>
        <w:r w:rsidR="008629EA">
          <w:rPr>
            <w:noProof/>
            <w:webHidden/>
          </w:rPr>
          <w:fldChar w:fldCharType="end"/>
        </w:r>
      </w:hyperlink>
    </w:p>
    <w:p w14:paraId="26C5E270" w14:textId="3CB550F5" w:rsidR="008629EA" w:rsidRDefault="00D976A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189286" w:history="1">
        <w:r w:rsidR="008629EA" w:rsidRPr="000769FF">
          <w:rPr>
            <w:rStyle w:val="Hyperlink"/>
            <w:noProof/>
          </w:rPr>
          <w:t>Objectives:</w:t>
        </w:r>
        <w:r w:rsidR="008629EA">
          <w:rPr>
            <w:noProof/>
            <w:webHidden/>
          </w:rPr>
          <w:tab/>
        </w:r>
        <w:r w:rsidR="008629EA">
          <w:rPr>
            <w:noProof/>
            <w:webHidden/>
          </w:rPr>
          <w:fldChar w:fldCharType="begin"/>
        </w:r>
        <w:r w:rsidR="008629EA">
          <w:rPr>
            <w:noProof/>
            <w:webHidden/>
          </w:rPr>
          <w:instrText xml:space="preserve"> PAGEREF _Toc45189286 \h </w:instrText>
        </w:r>
        <w:r w:rsidR="008629EA">
          <w:rPr>
            <w:noProof/>
            <w:webHidden/>
          </w:rPr>
        </w:r>
        <w:r w:rsidR="008629EA">
          <w:rPr>
            <w:noProof/>
            <w:webHidden/>
          </w:rPr>
          <w:fldChar w:fldCharType="separate"/>
        </w:r>
        <w:r w:rsidR="008629EA">
          <w:rPr>
            <w:noProof/>
            <w:webHidden/>
          </w:rPr>
          <w:t>4</w:t>
        </w:r>
        <w:r w:rsidR="008629EA">
          <w:rPr>
            <w:noProof/>
            <w:webHidden/>
          </w:rPr>
          <w:fldChar w:fldCharType="end"/>
        </w:r>
      </w:hyperlink>
    </w:p>
    <w:p w14:paraId="108CAD3F" w14:textId="66F02515" w:rsidR="008629EA" w:rsidRDefault="00D976A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189287" w:history="1">
        <w:r w:rsidR="008629EA" w:rsidRPr="000769FF">
          <w:rPr>
            <w:rStyle w:val="Hyperlink"/>
            <w:noProof/>
          </w:rPr>
          <w:t>Requirements:</w:t>
        </w:r>
        <w:r w:rsidR="008629EA">
          <w:rPr>
            <w:noProof/>
            <w:webHidden/>
          </w:rPr>
          <w:tab/>
        </w:r>
        <w:r w:rsidR="008629EA">
          <w:rPr>
            <w:noProof/>
            <w:webHidden/>
          </w:rPr>
          <w:fldChar w:fldCharType="begin"/>
        </w:r>
        <w:r w:rsidR="008629EA">
          <w:rPr>
            <w:noProof/>
            <w:webHidden/>
          </w:rPr>
          <w:instrText xml:space="preserve"> PAGEREF _Toc45189287 \h </w:instrText>
        </w:r>
        <w:r w:rsidR="008629EA">
          <w:rPr>
            <w:noProof/>
            <w:webHidden/>
          </w:rPr>
        </w:r>
        <w:r w:rsidR="008629EA">
          <w:rPr>
            <w:noProof/>
            <w:webHidden/>
          </w:rPr>
          <w:fldChar w:fldCharType="separate"/>
        </w:r>
        <w:r w:rsidR="008629EA">
          <w:rPr>
            <w:noProof/>
            <w:webHidden/>
          </w:rPr>
          <w:t>4</w:t>
        </w:r>
        <w:r w:rsidR="008629EA">
          <w:rPr>
            <w:noProof/>
            <w:webHidden/>
          </w:rPr>
          <w:fldChar w:fldCharType="end"/>
        </w:r>
      </w:hyperlink>
    </w:p>
    <w:p w14:paraId="7FDEF318" w14:textId="4B9A7560" w:rsidR="008629EA" w:rsidRDefault="00D976A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189288" w:history="1">
        <w:r w:rsidR="008629EA" w:rsidRPr="000769FF">
          <w:rPr>
            <w:rStyle w:val="Hyperlink"/>
            <w:noProof/>
          </w:rPr>
          <w:t>Functionalities:</w:t>
        </w:r>
        <w:r w:rsidR="008629EA">
          <w:rPr>
            <w:noProof/>
            <w:webHidden/>
          </w:rPr>
          <w:tab/>
        </w:r>
        <w:r w:rsidR="008629EA">
          <w:rPr>
            <w:noProof/>
            <w:webHidden/>
          </w:rPr>
          <w:fldChar w:fldCharType="begin"/>
        </w:r>
        <w:r w:rsidR="008629EA">
          <w:rPr>
            <w:noProof/>
            <w:webHidden/>
          </w:rPr>
          <w:instrText xml:space="preserve"> PAGEREF _Toc45189288 \h </w:instrText>
        </w:r>
        <w:r w:rsidR="008629EA">
          <w:rPr>
            <w:noProof/>
            <w:webHidden/>
          </w:rPr>
        </w:r>
        <w:r w:rsidR="008629EA">
          <w:rPr>
            <w:noProof/>
            <w:webHidden/>
          </w:rPr>
          <w:fldChar w:fldCharType="separate"/>
        </w:r>
        <w:r w:rsidR="008629EA">
          <w:rPr>
            <w:noProof/>
            <w:webHidden/>
          </w:rPr>
          <w:t>5</w:t>
        </w:r>
        <w:r w:rsidR="008629EA">
          <w:rPr>
            <w:noProof/>
            <w:webHidden/>
          </w:rPr>
          <w:fldChar w:fldCharType="end"/>
        </w:r>
      </w:hyperlink>
    </w:p>
    <w:p w14:paraId="2720DC2D" w14:textId="3FFF57EA" w:rsidR="008629EA" w:rsidRDefault="00D976A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5189289" w:history="1">
        <w:r w:rsidR="008629EA" w:rsidRPr="000769FF">
          <w:rPr>
            <w:rStyle w:val="Hyperlink"/>
            <w:noProof/>
          </w:rPr>
          <w:t>Technical Requirements:</w:t>
        </w:r>
        <w:r w:rsidR="008629EA">
          <w:rPr>
            <w:noProof/>
            <w:webHidden/>
          </w:rPr>
          <w:tab/>
        </w:r>
        <w:r w:rsidR="008629EA">
          <w:rPr>
            <w:noProof/>
            <w:webHidden/>
          </w:rPr>
          <w:fldChar w:fldCharType="begin"/>
        </w:r>
        <w:r w:rsidR="008629EA">
          <w:rPr>
            <w:noProof/>
            <w:webHidden/>
          </w:rPr>
          <w:instrText xml:space="preserve"> PAGEREF _Toc45189289 \h </w:instrText>
        </w:r>
        <w:r w:rsidR="008629EA">
          <w:rPr>
            <w:noProof/>
            <w:webHidden/>
          </w:rPr>
        </w:r>
        <w:r w:rsidR="008629EA">
          <w:rPr>
            <w:noProof/>
            <w:webHidden/>
          </w:rPr>
          <w:fldChar w:fldCharType="separate"/>
        </w:r>
        <w:r w:rsidR="008629EA">
          <w:rPr>
            <w:noProof/>
            <w:webHidden/>
          </w:rPr>
          <w:t>5</w:t>
        </w:r>
        <w:r w:rsidR="008629EA">
          <w:rPr>
            <w:noProof/>
            <w:webHidden/>
          </w:rPr>
          <w:fldChar w:fldCharType="end"/>
        </w:r>
      </w:hyperlink>
    </w:p>
    <w:p w14:paraId="7B6D2D08" w14:textId="1A208FF9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145B255F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FE</w:t>
            </w:r>
            <w:proofErr w:type="spellStart"/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FW</w:t>
            </w:r>
            <w:r w:rsidR="00490916">
              <w:rPr>
                <w:rFonts w:cs="Arial"/>
                <w:b/>
                <w:color w:val="FFFFFF" w:themeColor="background1"/>
                <w:szCs w:val="24"/>
                <w:lang w:val="en-US"/>
              </w:rPr>
              <w:t>_React</w:t>
            </w:r>
            <w:proofErr w:type="spellEnd"/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</w:t>
            </w:r>
            <w:r w:rsidR="00931D4F">
              <w:rPr>
                <w:rFonts w:cs="Arial"/>
                <w:b/>
                <w:color w:val="FFFFFF" w:themeColor="background1"/>
                <w:szCs w:val="24"/>
                <w:lang w:val="en-US"/>
              </w:rPr>
              <w:t>M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.A</w:t>
            </w:r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02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0</w:t>
            </w:r>
            <w:r w:rsidR="004C0C89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4C18B252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9D5106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081716F8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1</w:t>
            </w:r>
            <w:r w:rsidR="00E35731">
              <w:rPr>
                <w:rFonts w:cs="Arial"/>
                <w:b/>
                <w:color w:val="FFFFFF" w:themeColor="background1"/>
                <w:szCs w:val="24"/>
                <w:lang w:val="en-US"/>
              </w:rPr>
              <w:t>2</w:t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0</w:t>
            </w:r>
          </w:p>
        </w:tc>
      </w:tr>
    </w:tbl>
    <w:p w14:paraId="61E79854" w14:textId="6FA36558" w:rsidR="00E541BE" w:rsidRPr="007355B1" w:rsidRDefault="000C1FE0" w:rsidP="00171177">
      <w:pPr>
        <w:pStyle w:val="Heading1"/>
        <w:rPr>
          <w:rFonts w:ascii="Arial" w:hAnsi="Arial" w:cs="Arial"/>
        </w:rPr>
      </w:pPr>
      <w:bookmarkStart w:id="0" w:name="_Toc45189285"/>
      <w:r w:rsidRPr="007355B1">
        <w:rPr>
          <w:rFonts w:ascii="Arial" w:hAnsi="Arial" w:cs="Arial"/>
        </w:rPr>
        <w:t xml:space="preserve">Day </w:t>
      </w:r>
      <w:r w:rsidR="004849C7">
        <w:rPr>
          <w:rFonts w:ascii="Arial" w:hAnsi="Arial" w:cs="Arial"/>
        </w:rPr>
        <w:t>1</w:t>
      </w:r>
      <w:r w:rsidR="00BA3600" w:rsidRPr="007355B1">
        <w:rPr>
          <w:rFonts w:ascii="Arial" w:hAnsi="Arial" w:cs="Arial"/>
        </w:rPr>
        <w:t>.</w:t>
      </w:r>
      <w:r w:rsidRPr="007355B1">
        <w:rPr>
          <w:rFonts w:ascii="Arial" w:hAnsi="Arial" w:cs="Arial"/>
        </w:rPr>
        <w:t xml:space="preserve"> </w:t>
      </w:r>
      <w:r w:rsidR="00E51FB4"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</w:t>
      </w:r>
      <w:r w:rsidR="00327D09">
        <w:rPr>
          <w:rFonts w:ascii="Arial" w:hAnsi="Arial" w:cs="Arial"/>
        </w:rPr>
        <w:t>2</w:t>
      </w:r>
      <w:r w:rsidR="006C08AE">
        <w:rPr>
          <w:rFonts w:ascii="Arial" w:hAnsi="Arial" w:cs="Arial"/>
        </w:rPr>
        <w:t xml:space="preserve">: </w:t>
      </w:r>
      <w:proofErr w:type="spellStart"/>
      <w:r w:rsidR="00327D09">
        <w:rPr>
          <w:rFonts w:ascii="Arial" w:hAnsi="Arial" w:cs="Arial"/>
        </w:rPr>
        <w:t>Todo</w:t>
      </w:r>
      <w:proofErr w:type="spellEnd"/>
      <w:r w:rsidR="00327D09">
        <w:rPr>
          <w:rFonts w:ascii="Arial" w:hAnsi="Arial" w:cs="Arial"/>
        </w:rPr>
        <w:t xml:space="preserve"> App</w:t>
      </w:r>
      <w:bookmarkEnd w:id="0"/>
    </w:p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1" w:name="_Toc45189286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1"/>
    </w:p>
    <w:p w14:paraId="03C2921A" w14:textId="7FA55EB5" w:rsidR="00834389" w:rsidRDefault="00834389" w:rsidP="0040282B">
      <w:pPr>
        <w:pStyle w:val="ListParagraph"/>
        <w:numPr>
          <w:ilvl w:val="0"/>
          <w:numId w:val="5"/>
        </w:numPr>
      </w:pPr>
      <w:r>
        <w:t xml:space="preserve">Understand </w:t>
      </w:r>
      <w:r w:rsidR="00FD32A1">
        <w:rPr>
          <w:lang w:val="en-US"/>
        </w:rPr>
        <w:t xml:space="preserve">Overview Architecture of </w:t>
      </w:r>
      <w:r w:rsidR="0020496F">
        <w:rPr>
          <w:lang w:val="en-US"/>
        </w:rPr>
        <w:t>React</w:t>
      </w:r>
    </w:p>
    <w:p w14:paraId="5A6B99DA" w14:textId="74329569" w:rsidR="00834389" w:rsidRDefault="00FD32A1" w:rsidP="0040282B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Understand standard </w:t>
      </w:r>
      <w:r w:rsidR="00490916">
        <w:rPr>
          <w:lang w:val="en-US"/>
        </w:rPr>
        <w:t>React</w:t>
      </w:r>
      <w:r>
        <w:rPr>
          <w:lang w:val="en-US"/>
        </w:rPr>
        <w:t xml:space="preserve"> project</w:t>
      </w:r>
    </w:p>
    <w:p w14:paraId="0844B257" w14:textId="77777777" w:rsidR="00D57753" w:rsidRDefault="00D57753" w:rsidP="00D57753">
      <w:pPr>
        <w:pStyle w:val="ListParagraph"/>
        <w:numPr>
          <w:ilvl w:val="0"/>
          <w:numId w:val="5"/>
        </w:numPr>
      </w:pPr>
      <w:r>
        <w:rPr>
          <w:lang w:val="en-US"/>
        </w:rPr>
        <w:t>Understand React Props and State</w:t>
      </w:r>
    </w:p>
    <w:p w14:paraId="4E7A75C4" w14:textId="755A5BDB" w:rsidR="00D57753" w:rsidRDefault="00D57753" w:rsidP="00D57753">
      <w:pPr>
        <w:pStyle w:val="ListParagraph"/>
        <w:numPr>
          <w:ilvl w:val="0"/>
          <w:numId w:val="5"/>
        </w:numPr>
        <w:rPr>
          <w:lang w:val="en-US"/>
        </w:rPr>
      </w:pPr>
      <w:r>
        <w:t>Able</w:t>
      </w:r>
      <w:r>
        <w:rPr>
          <w:lang w:val="en-US"/>
        </w:rPr>
        <w:t xml:space="preserve"> to add class to HTML/React element</w:t>
      </w:r>
    </w:p>
    <w:p w14:paraId="2C907ECC" w14:textId="77777777" w:rsidR="002F5415" w:rsidRDefault="00D57753" w:rsidP="00D57753">
      <w:pPr>
        <w:pStyle w:val="ListParagraph"/>
        <w:numPr>
          <w:ilvl w:val="0"/>
          <w:numId w:val="5"/>
        </w:numPr>
        <w:rPr>
          <w:lang w:val="en-US"/>
        </w:rPr>
      </w:pPr>
      <w:r w:rsidRPr="00D57753">
        <w:rPr>
          <w:lang w:val="en-US"/>
        </w:rPr>
        <w:t xml:space="preserve">Able to add and implement </w:t>
      </w:r>
      <w:r w:rsidRPr="00D57753">
        <w:rPr>
          <w:lang w:val="en-US"/>
        </w:rPr>
        <w:t>React Bootstra</w:t>
      </w:r>
      <w:r w:rsidR="002F5415">
        <w:rPr>
          <w:lang w:val="en-US"/>
        </w:rPr>
        <w:t>p</w:t>
      </w:r>
    </w:p>
    <w:p w14:paraId="7CC77779" w14:textId="14FC4284" w:rsidR="00D57753" w:rsidRPr="002F5415" w:rsidRDefault="002F5415" w:rsidP="00D57753">
      <w:pPr>
        <w:pStyle w:val="ListParagraph"/>
        <w:numPr>
          <w:ilvl w:val="0"/>
          <w:numId w:val="5"/>
        </w:numPr>
        <w:rPr>
          <w:lang w:val="en-US"/>
        </w:rPr>
      </w:pPr>
      <w:r w:rsidRPr="002F5415">
        <w:rPr>
          <w:lang w:val="en-US"/>
        </w:rPr>
        <w:t>Form Validation and Handling Form Data in React</w:t>
      </w:r>
    </w:p>
    <w:p w14:paraId="266A3EE7" w14:textId="7CF6C57F" w:rsidR="009F2767" w:rsidRDefault="00DF0DA7" w:rsidP="00E90209">
      <w:pPr>
        <w:pStyle w:val="FALev3"/>
        <w:spacing w:before="120" w:after="120"/>
      </w:pPr>
      <w:bookmarkStart w:id="2" w:name="_Toc45189287"/>
      <w:bookmarkStart w:id="3" w:name="_GoBack"/>
      <w:bookmarkEnd w:id="3"/>
      <w:r>
        <w:t>Requirement</w:t>
      </w:r>
      <w:r w:rsidR="00A20786">
        <w:t>s:</w:t>
      </w:r>
      <w:bookmarkEnd w:id="2"/>
    </w:p>
    <w:p w14:paraId="25547BE6" w14:textId="01358968" w:rsidR="00206B52" w:rsidRPr="0076364F" w:rsidRDefault="00206B52" w:rsidP="00206B52">
      <w:pPr>
        <w:rPr>
          <w:szCs w:val="20"/>
        </w:rPr>
      </w:pPr>
      <w:r w:rsidRPr="0076364F">
        <w:rPr>
          <w:szCs w:val="20"/>
        </w:rPr>
        <w:t>Your task is to implement a web app like figure below:</w:t>
      </w:r>
    </w:p>
    <w:p w14:paraId="3521F4A2" w14:textId="41770ED4" w:rsidR="00206B52" w:rsidRDefault="002A7AA8" w:rsidP="00206B52">
      <w:pPr>
        <w:jc w:val="center"/>
        <w:rPr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4CFAE8B" wp14:editId="00C56859">
            <wp:extent cx="2926621" cy="2623931"/>
            <wp:effectExtent l="0" t="0" r="7620" b="5080"/>
            <wp:docPr id="2" name="Picture 2" descr="react 17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17 form vali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10"/>
                    <a:stretch/>
                  </pic:blipFill>
                  <pic:spPr bwMode="auto">
                    <a:xfrm>
                      <a:off x="0" y="0"/>
                      <a:ext cx="2933170" cy="26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30394" w14:textId="7CED0F9E" w:rsidR="00407066" w:rsidRDefault="00407066" w:rsidP="00206B52">
      <w:pPr>
        <w:jc w:val="center"/>
        <w:rPr>
          <w:szCs w:val="20"/>
          <w:lang w:val="en-US"/>
        </w:rPr>
      </w:pPr>
    </w:p>
    <w:p w14:paraId="2D7D0BD9" w14:textId="41295C34" w:rsidR="00407066" w:rsidRPr="00407066" w:rsidRDefault="00407066" w:rsidP="00407066">
      <w:pPr>
        <w:pStyle w:val="FALev3"/>
        <w:spacing w:before="120" w:after="120"/>
      </w:pPr>
      <w:bookmarkStart w:id="4" w:name="_Toc45189288"/>
      <w:r>
        <w:t>F</w:t>
      </w:r>
      <w:r w:rsidRPr="00407066">
        <w:t>unctionalities</w:t>
      </w:r>
      <w:r>
        <w:t>:</w:t>
      </w:r>
      <w:bookmarkEnd w:id="4"/>
    </w:p>
    <w:p w14:paraId="4AFD7C57" w14:textId="77777777" w:rsidR="00206B52" w:rsidRPr="004C7F77" w:rsidRDefault="00206B52" w:rsidP="002C7B15">
      <w:pPr>
        <w:spacing w:after="0" w:line="240" w:lineRule="auto"/>
        <w:rPr>
          <w:szCs w:val="20"/>
          <w:lang w:val="en-US"/>
        </w:rPr>
      </w:pPr>
      <w:r w:rsidRPr="004C7F77">
        <w:rPr>
          <w:szCs w:val="20"/>
          <w:lang w:val="en-US"/>
        </w:rPr>
        <w:t>The app must fulfill below functionalities:</w:t>
      </w:r>
    </w:p>
    <w:p w14:paraId="7997F5BC" w14:textId="00A82B12" w:rsidR="00206B52" w:rsidRDefault="00206B52" w:rsidP="002A7AA8">
      <w:pPr>
        <w:pStyle w:val="ListParagraph"/>
        <w:numPr>
          <w:ilvl w:val="0"/>
          <w:numId w:val="16"/>
        </w:numPr>
        <w:spacing w:after="0" w:line="240" w:lineRule="auto"/>
      </w:pPr>
      <w:r>
        <w:t>User can type into an input text</w:t>
      </w:r>
      <w:r w:rsidR="002A7AA8">
        <w:rPr>
          <w:lang w:val="en-US"/>
        </w:rPr>
        <w:t xml:space="preserve">: </w:t>
      </w:r>
      <w:r w:rsidR="002A7AA8" w:rsidRPr="002A7AA8">
        <w:rPr>
          <w:lang w:val="en-US"/>
        </w:rPr>
        <w:t>name, email, and password</w:t>
      </w:r>
      <w:r>
        <w:t>.</w:t>
      </w:r>
    </w:p>
    <w:p w14:paraId="36F12B8D" w14:textId="77777777" w:rsidR="002A7AA8" w:rsidRPr="002A7AA8" w:rsidRDefault="00206B52" w:rsidP="00206B52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When user press </w:t>
      </w:r>
      <w:r w:rsidR="002A7AA8">
        <w:rPr>
          <w:lang w:val="en-US"/>
        </w:rPr>
        <w:t>Create User:</w:t>
      </w:r>
    </w:p>
    <w:p w14:paraId="72350E14" w14:textId="616705E8" w:rsidR="002A7AA8" w:rsidRDefault="002A7AA8" w:rsidP="002A7AA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Validate Name, Email and </w:t>
      </w:r>
      <w:proofErr w:type="spellStart"/>
      <w:r>
        <w:rPr>
          <w:lang w:val="en-US"/>
        </w:rPr>
        <w:t>Passworld</w:t>
      </w:r>
      <w:proofErr w:type="spellEnd"/>
    </w:p>
    <w:p w14:paraId="0018ECD4" w14:textId="77777777" w:rsidR="007238FC" w:rsidRPr="007238FC" w:rsidRDefault="007238FC" w:rsidP="007238FC">
      <w:pPr>
        <w:pStyle w:val="ListParagraph"/>
        <w:numPr>
          <w:ilvl w:val="1"/>
          <w:numId w:val="16"/>
        </w:numPr>
        <w:spacing w:after="0" w:line="240" w:lineRule="auto"/>
      </w:pPr>
      <w:r w:rsidRPr="007238FC">
        <w:rPr>
          <w:lang w:val="en-US"/>
        </w:rPr>
        <w:t xml:space="preserve">Display an error message below the corresponding input's element if any </w:t>
      </w:r>
    </w:p>
    <w:p w14:paraId="44AE4C85" w14:textId="06C41F77" w:rsidR="0037513B" w:rsidRDefault="0037513B" w:rsidP="00E90209">
      <w:pPr>
        <w:pStyle w:val="FALev3"/>
        <w:spacing w:before="120" w:after="120"/>
      </w:pPr>
      <w:bookmarkStart w:id="5" w:name="_Toc45189289"/>
      <w:r>
        <w:t>Technical Requirements:</w:t>
      </w:r>
      <w:bookmarkEnd w:id="5"/>
    </w:p>
    <w:p w14:paraId="2CF7BB86" w14:textId="17BFC9BA" w:rsidR="0037513B" w:rsidRDefault="00E727F6" w:rsidP="004B18BE">
      <w:pPr>
        <w:pStyle w:val="ListParagraph"/>
        <w:numPr>
          <w:ilvl w:val="0"/>
          <w:numId w:val="17"/>
        </w:numPr>
        <w:rPr>
          <w:lang w:val="en-US"/>
        </w:rPr>
      </w:pPr>
      <w:r>
        <w:t>Must</w:t>
      </w:r>
      <w:r w:rsidRPr="004B18BE">
        <w:rPr>
          <w:lang w:val="en-US"/>
        </w:rPr>
        <w:t xml:space="preserve"> use </w:t>
      </w:r>
      <w:r w:rsidR="006E10D1">
        <w:rPr>
          <w:lang w:val="en-US"/>
        </w:rPr>
        <w:t>React</w:t>
      </w:r>
      <w:r w:rsidR="00A73D1C">
        <w:rPr>
          <w:lang w:val="en-US"/>
        </w:rPr>
        <w:t>.</w:t>
      </w:r>
    </w:p>
    <w:p w14:paraId="708188D7" w14:textId="2BBC755E" w:rsidR="00BA6A50" w:rsidRPr="00113CBA" w:rsidRDefault="00BA6A50" w:rsidP="00113CBA">
      <w:pPr>
        <w:ind w:left="360"/>
        <w:rPr>
          <w:lang w:val="en-US"/>
        </w:rPr>
      </w:pPr>
    </w:p>
    <w:sectPr w:rsidR="00BA6A50" w:rsidRPr="00113CBA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D02DC" w14:textId="77777777" w:rsidR="00D976A7" w:rsidRDefault="00D976A7" w:rsidP="00697B23">
      <w:pPr>
        <w:pStyle w:val="PB1"/>
      </w:pPr>
      <w:r>
        <w:separator/>
      </w:r>
    </w:p>
    <w:p w14:paraId="48F3A53C" w14:textId="77777777" w:rsidR="00D976A7" w:rsidRDefault="00D976A7"/>
  </w:endnote>
  <w:endnote w:type="continuationSeparator" w:id="0">
    <w:p w14:paraId="7640C2AC" w14:textId="77777777" w:rsidR="00D976A7" w:rsidRDefault="00D976A7" w:rsidP="00697B23">
      <w:pPr>
        <w:pStyle w:val="PB1"/>
      </w:pPr>
      <w:r>
        <w:continuationSeparator/>
      </w:r>
    </w:p>
    <w:p w14:paraId="2D793D3E" w14:textId="77777777" w:rsidR="00D976A7" w:rsidRDefault="00D97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3694C" w14:textId="404099E8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9687C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39687C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E35A8" w14:textId="77777777" w:rsidR="00D976A7" w:rsidRDefault="00D976A7" w:rsidP="00697B23">
      <w:pPr>
        <w:pStyle w:val="PB1"/>
      </w:pPr>
      <w:r>
        <w:separator/>
      </w:r>
    </w:p>
    <w:p w14:paraId="3B9D3C55" w14:textId="77777777" w:rsidR="00D976A7" w:rsidRDefault="00D976A7"/>
  </w:footnote>
  <w:footnote w:type="continuationSeparator" w:id="0">
    <w:p w14:paraId="6666EACD" w14:textId="77777777" w:rsidR="00D976A7" w:rsidRDefault="00D976A7" w:rsidP="00697B23">
      <w:pPr>
        <w:pStyle w:val="PB1"/>
      </w:pPr>
      <w:r>
        <w:continuationSeparator/>
      </w:r>
    </w:p>
    <w:p w14:paraId="154A9BBC" w14:textId="77777777" w:rsidR="00D976A7" w:rsidRDefault="00D97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D587" w14:textId="5906B862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>Front-end</w:t>
    </w:r>
    <w:r w:rsidR="00490916">
      <w:rPr>
        <w:lang w:val="en-US"/>
      </w:rPr>
      <w:t xml:space="preserve"> React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CE1"/>
    <w:multiLevelType w:val="hybridMultilevel"/>
    <w:tmpl w:val="43880818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25DA0"/>
    <w:multiLevelType w:val="hybridMultilevel"/>
    <w:tmpl w:val="29947C62"/>
    <w:lvl w:ilvl="0" w:tplc="3B86E0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5F1EC3"/>
    <w:multiLevelType w:val="hybridMultilevel"/>
    <w:tmpl w:val="3FAE507E"/>
    <w:lvl w:ilvl="0" w:tplc="64604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8"/>
  </w:num>
  <w:num w:numId="16">
    <w:abstractNumId w:val="5"/>
  </w:num>
  <w:num w:numId="17">
    <w:abstractNumId w:val="6"/>
  </w:num>
  <w:num w:numId="18">
    <w:abstractNumId w:val="0"/>
  </w:num>
  <w:num w:numId="1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58FE"/>
    <w:rsid w:val="000217DA"/>
    <w:rsid w:val="00023AC7"/>
    <w:rsid w:val="00031534"/>
    <w:rsid w:val="000316A7"/>
    <w:rsid w:val="00031EC1"/>
    <w:rsid w:val="0004277B"/>
    <w:rsid w:val="000456C9"/>
    <w:rsid w:val="000472F6"/>
    <w:rsid w:val="00051826"/>
    <w:rsid w:val="000545E4"/>
    <w:rsid w:val="00062CEE"/>
    <w:rsid w:val="000643A2"/>
    <w:rsid w:val="00064BB1"/>
    <w:rsid w:val="00067F8A"/>
    <w:rsid w:val="000712A7"/>
    <w:rsid w:val="00072D05"/>
    <w:rsid w:val="00075622"/>
    <w:rsid w:val="0007682E"/>
    <w:rsid w:val="00083D5C"/>
    <w:rsid w:val="00086CE0"/>
    <w:rsid w:val="0009208E"/>
    <w:rsid w:val="00092BB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C71EB"/>
    <w:rsid w:val="000D26B8"/>
    <w:rsid w:val="000D464F"/>
    <w:rsid w:val="000D4AE6"/>
    <w:rsid w:val="000D4B78"/>
    <w:rsid w:val="000E0070"/>
    <w:rsid w:val="000E0219"/>
    <w:rsid w:val="000E1C62"/>
    <w:rsid w:val="000E4BFE"/>
    <w:rsid w:val="000F0720"/>
    <w:rsid w:val="000F08B6"/>
    <w:rsid w:val="000F601F"/>
    <w:rsid w:val="000F78FE"/>
    <w:rsid w:val="001006BC"/>
    <w:rsid w:val="00106B39"/>
    <w:rsid w:val="0011042B"/>
    <w:rsid w:val="00113CBA"/>
    <w:rsid w:val="001178E3"/>
    <w:rsid w:val="001207DB"/>
    <w:rsid w:val="00122053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5737A"/>
    <w:rsid w:val="0016686B"/>
    <w:rsid w:val="00167DA8"/>
    <w:rsid w:val="00170A53"/>
    <w:rsid w:val="00170F33"/>
    <w:rsid w:val="00171177"/>
    <w:rsid w:val="00172B88"/>
    <w:rsid w:val="001774C9"/>
    <w:rsid w:val="001820AF"/>
    <w:rsid w:val="00184FC5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B23E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496F"/>
    <w:rsid w:val="002069A4"/>
    <w:rsid w:val="00206B52"/>
    <w:rsid w:val="00207A12"/>
    <w:rsid w:val="00207E78"/>
    <w:rsid w:val="002103AA"/>
    <w:rsid w:val="002116BC"/>
    <w:rsid w:val="002120F6"/>
    <w:rsid w:val="0021236C"/>
    <w:rsid w:val="00215215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70074"/>
    <w:rsid w:val="00271E1C"/>
    <w:rsid w:val="002756DD"/>
    <w:rsid w:val="002764EE"/>
    <w:rsid w:val="002804B3"/>
    <w:rsid w:val="00280532"/>
    <w:rsid w:val="00280648"/>
    <w:rsid w:val="002863CD"/>
    <w:rsid w:val="002929D3"/>
    <w:rsid w:val="00292E0F"/>
    <w:rsid w:val="00295D49"/>
    <w:rsid w:val="00297F50"/>
    <w:rsid w:val="002A0595"/>
    <w:rsid w:val="002A1B75"/>
    <w:rsid w:val="002A2795"/>
    <w:rsid w:val="002A3E04"/>
    <w:rsid w:val="002A7AA8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B15"/>
    <w:rsid w:val="002C7D8F"/>
    <w:rsid w:val="002D2607"/>
    <w:rsid w:val="002D2D8F"/>
    <w:rsid w:val="002D3A6D"/>
    <w:rsid w:val="002D70EC"/>
    <w:rsid w:val="002D74D3"/>
    <w:rsid w:val="002E39E4"/>
    <w:rsid w:val="002E3C80"/>
    <w:rsid w:val="002F1A6E"/>
    <w:rsid w:val="002F3B39"/>
    <w:rsid w:val="002F5141"/>
    <w:rsid w:val="002F5415"/>
    <w:rsid w:val="002F649E"/>
    <w:rsid w:val="002F69B0"/>
    <w:rsid w:val="00300432"/>
    <w:rsid w:val="00301DDE"/>
    <w:rsid w:val="003032F8"/>
    <w:rsid w:val="00305746"/>
    <w:rsid w:val="00305D64"/>
    <w:rsid w:val="0030664A"/>
    <w:rsid w:val="003101FE"/>
    <w:rsid w:val="003114F5"/>
    <w:rsid w:val="00311899"/>
    <w:rsid w:val="00313016"/>
    <w:rsid w:val="003132A7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27D09"/>
    <w:rsid w:val="0033253A"/>
    <w:rsid w:val="0033464F"/>
    <w:rsid w:val="00335D78"/>
    <w:rsid w:val="00337C73"/>
    <w:rsid w:val="00337E8F"/>
    <w:rsid w:val="00340BE6"/>
    <w:rsid w:val="0034245E"/>
    <w:rsid w:val="003451FE"/>
    <w:rsid w:val="003454DC"/>
    <w:rsid w:val="00345F19"/>
    <w:rsid w:val="0034600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13B"/>
    <w:rsid w:val="003754A0"/>
    <w:rsid w:val="00381989"/>
    <w:rsid w:val="00381B75"/>
    <w:rsid w:val="0038235B"/>
    <w:rsid w:val="00382F10"/>
    <w:rsid w:val="003832B8"/>
    <w:rsid w:val="003848D6"/>
    <w:rsid w:val="00387892"/>
    <w:rsid w:val="0039032E"/>
    <w:rsid w:val="00393AC0"/>
    <w:rsid w:val="0039687C"/>
    <w:rsid w:val="00397C0D"/>
    <w:rsid w:val="003A04F1"/>
    <w:rsid w:val="003A0D56"/>
    <w:rsid w:val="003A43B0"/>
    <w:rsid w:val="003A59F5"/>
    <w:rsid w:val="003A632D"/>
    <w:rsid w:val="003A7716"/>
    <w:rsid w:val="003B0308"/>
    <w:rsid w:val="003B6892"/>
    <w:rsid w:val="003C16F6"/>
    <w:rsid w:val="003C2460"/>
    <w:rsid w:val="003C2A43"/>
    <w:rsid w:val="003C3D28"/>
    <w:rsid w:val="003D0270"/>
    <w:rsid w:val="003D552E"/>
    <w:rsid w:val="003D6570"/>
    <w:rsid w:val="003D6E98"/>
    <w:rsid w:val="003E4BA3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07066"/>
    <w:rsid w:val="00417224"/>
    <w:rsid w:val="0041732E"/>
    <w:rsid w:val="00424248"/>
    <w:rsid w:val="00426D3B"/>
    <w:rsid w:val="00430667"/>
    <w:rsid w:val="00436E88"/>
    <w:rsid w:val="0044087B"/>
    <w:rsid w:val="004412E3"/>
    <w:rsid w:val="00444BC0"/>
    <w:rsid w:val="00446D5A"/>
    <w:rsid w:val="0045058E"/>
    <w:rsid w:val="0045407D"/>
    <w:rsid w:val="004559F0"/>
    <w:rsid w:val="00457093"/>
    <w:rsid w:val="00457701"/>
    <w:rsid w:val="004624B6"/>
    <w:rsid w:val="004641E4"/>
    <w:rsid w:val="00464D90"/>
    <w:rsid w:val="00474055"/>
    <w:rsid w:val="0047532C"/>
    <w:rsid w:val="004756FF"/>
    <w:rsid w:val="004801FA"/>
    <w:rsid w:val="00480695"/>
    <w:rsid w:val="004849C7"/>
    <w:rsid w:val="00490916"/>
    <w:rsid w:val="004941F7"/>
    <w:rsid w:val="004942D0"/>
    <w:rsid w:val="0049533C"/>
    <w:rsid w:val="004969E2"/>
    <w:rsid w:val="004A1C4A"/>
    <w:rsid w:val="004A4B9A"/>
    <w:rsid w:val="004A5C21"/>
    <w:rsid w:val="004B14CB"/>
    <w:rsid w:val="004B18BE"/>
    <w:rsid w:val="004B4764"/>
    <w:rsid w:val="004B5A93"/>
    <w:rsid w:val="004B601A"/>
    <w:rsid w:val="004C0C89"/>
    <w:rsid w:val="004C0CAD"/>
    <w:rsid w:val="004C5455"/>
    <w:rsid w:val="004C6EDF"/>
    <w:rsid w:val="004D0C9E"/>
    <w:rsid w:val="004D3FA9"/>
    <w:rsid w:val="004D48FB"/>
    <w:rsid w:val="004D6395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7BFC"/>
    <w:rsid w:val="0050359B"/>
    <w:rsid w:val="0050535A"/>
    <w:rsid w:val="00505A1F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B00B1"/>
    <w:rsid w:val="005B2374"/>
    <w:rsid w:val="005B7D1D"/>
    <w:rsid w:val="005C0BD4"/>
    <w:rsid w:val="005C20E6"/>
    <w:rsid w:val="005C2D93"/>
    <w:rsid w:val="005C391E"/>
    <w:rsid w:val="005C7182"/>
    <w:rsid w:val="005D48BA"/>
    <w:rsid w:val="005D57C9"/>
    <w:rsid w:val="005E1869"/>
    <w:rsid w:val="005E1B8E"/>
    <w:rsid w:val="005E43B1"/>
    <w:rsid w:val="005E64CE"/>
    <w:rsid w:val="005E6BEE"/>
    <w:rsid w:val="005E7232"/>
    <w:rsid w:val="005F5E19"/>
    <w:rsid w:val="00601626"/>
    <w:rsid w:val="00602412"/>
    <w:rsid w:val="00607BAC"/>
    <w:rsid w:val="00610186"/>
    <w:rsid w:val="006106C3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8AE"/>
    <w:rsid w:val="006C6215"/>
    <w:rsid w:val="006D0130"/>
    <w:rsid w:val="006D0CBD"/>
    <w:rsid w:val="006D3D30"/>
    <w:rsid w:val="006D4AEB"/>
    <w:rsid w:val="006D710C"/>
    <w:rsid w:val="006E05F7"/>
    <w:rsid w:val="006E10D1"/>
    <w:rsid w:val="006E122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4949"/>
    <w:rsid w:val="00714A36"/>
    <w:rsid w:val="00716738"/>
    <w:rsid w:val="00721668"/>
    <w:rsid w:val="007238FC"/>
    <w:rsid w:val="007265B9"/>
    <w:rsid w:val="0072754D"/>
    <w:rsid w:val="00727AFF"/>
    <w:rsid w:val="00730E39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7555"/>
    <w:rsid w:val="00761DD2"/>
    <w:rsid w:val="00761F5F"/>
    <w:rsid w:val="00763D38"/>
    <w:rsid w:val="00764060"/>
    <w:rsid w:val="007701D1"/>
    <w:rsid w:val="007716D9"/>
    <w:rsid w:val="00771EAB"/>
    <w:rsid w:val="0077608C"/>
    <w:rsid w:val="007772D3"/>
    <w:rsid w:val="00780FDD"/>
    <w:rsid w:val="00782CBC"/>
    <w:rsid w:val="00787511"/>
    <w:rsid w:val="00790628"/>
    <w:rsid w:val="00790B74"/>
    <w:rsid w:val="00790B87"/>
    <w:rsid w:val="007957CA"/>
    <w:rsid w:val="0079687A"/>
    <w:rsid w:val="00797BB9"/>
    <w:rsid w:val="007A052C"/>
    <w:rsid w:val="007A2888"/>
    <w:rsid w:val="007A29E8"/>
    <w:rsid w:val="007A2FE4"/>
    <w:rsid w:val="007A3475"/>
    <w:rsid w:val="007A4900"/>
    <w:rsid w:val="007B09CF"/>
    <w:rsid w:val="007B1B75"/>
    <w:rsid w:val="007B2F4D"/>
    <w:rsid w:val="007B434A"/>
    <w:rsid w:val="007C13D7"/>
    <w:rsid w:val="007C1ACD"/>
    <w:rsid w:val="007C728F"/>
    <w:rsid w:val="007C7EF3"/>
    <w:rsid w:val="007D499C"/>
    <w:rsid w:val="007D737B"/>
    <w:rsid w:val="007E0166"/>
    <w:rsid w:val="007E0DC7"/>
    <w:rsid w:val="007F1137"/>
    <w:rsid w:val="007F57CF"/>
    <w:rsid w:val="00801D8C"/>
    <w:rsid w:val="008032E9"/>
    <w:rsid w:val="008042CA"/>
    <w:rsid w:val="00805E47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1795"/>
    <w:rsid w:val="00843514"/>
    <w:rsid w:val="0084520C"/>
    <w:rsid w:val="0084694D"/>
    <w:rsid w:val="0085458E"/>
    <w:rsid w:val="00856000"/>
    <w:rsid w:val="00857AF4"/>
    <w:rsid w:val="00860A98"/>
    <w:rsid w:val="008629EA"/>
    <w:rsid w:val="00862BE6"/>
    <w:rsid w:val="00870EA1"/>
    <w:rsid w:val="00874F97"/>
    <w:rsid w:val="008771BF"/>
    <w:rsid w:val="008838C8"/>
    <w:rsid w:val="00886D63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246C"/>
    <w:rsid w:val="008B3D5E"/>
    <w:rsid w:val="008B541E"/>
    <w:rsid w:val="008B5C61"/>
    <w:rsid w:val="008B686B"/>
    <w:rsid w:val="008C016E"/>
    <w:rsid w:val="008C0B86"/>
    <w:rsid w:val="008C3B0C"/>
    <w:rsid w:val="008C6B04"/>
    <w:rsid w:val="008D1430"/>
    <w:rsid w:val="008D27E0"/>
    <w:rsid w:val="008D2859"/>
    <w:rsid w:val="008E0C44"/>
    <w:rsid w:val="008E4DD6"/>
    <w:rsid w:val="008E751A"/>
    <w:rsid w:val="008F2A42"/>
    <w:rsid w:val="008F7B1B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20E9"/>
    <w:rsid w:val="00943CFF"/>
    <w:rsid w:val="00944D7B"/>
    <w:rsid w:val="00945DFA"/>
    <w:rsid w:val="0094615C"/>
    <w:rsid w:val="0094647D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B16A0"/>
    <w:rsid w:val="009B2DA6"/>
    <w:rsid w:val="009B33A5"/>
    <w:rsid w:val="009B6432"/>
    <w:rsid w:val="009C27BA"/>
    <w:rsid w:val="009C5D62"/>
    <w:rsid w:val="009C7968"/>
    <w:rsid w:val="009D5106"/>
    <w:rsid w:val="009E241F"/>
    <w:rsid w:val="009E3581"/>
    <w:rsid w:val="009F0113"/>
    <w:rsid w:val="009F03E7"/>
    <w:rsid w:val="009F2767"/>
    <w:rsid w:val="00A01B0C"/>
    <w:rsid w:val="00A07F34"/>
    <w:rsid w:val="00A11B69"/>
    <w:rsid w:val="00A11F51"/>
    <w:rsid w:val="00A13AC0"/>
    <w:rsid w:val="00A13DC7"/>
    <w:rsid w:val="00A165E6"/>
    <w:rsid w:val="00A2078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530F8"/>
    <w:rsid w:val="00A53464"/>
    <w:rsid w:val="00A55DDC"/>
    <w:rsid w:val="00A63206"/>
    <w:rsid w:val="00A63EB4"/>
    <w:rsid w:val="00A6490B"/>
    <w:rsid w:val="00A65753"/>
    <w:rsid w:val="00A67E69"/>
    <w:rsid w:val="00A73D1C"/>
    <w:rsid w:val="00A759A5"/>
    <w:rsid w:val="00A76067"/>
    <w:rsid w:val="00A777B8"/>
    <w:rsid w:val="00A811D5"/>
    <w:rsid w:val="00A81B55"/>
    <w:rsid w:val="00A82382"/>
    <w:rsid w:val="00A8297B"/>
    <w:rsid w:val="00A854DB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B2B"/>
    <w:rsid w:val="00AE0AE1"/>
    <w:rsid w:val="00AE15A3"/>
    <w:rsid w:val="00AE163B"/>
    <w:rsid w:val="00AE1EF1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11306"/>
    <w:rsid w:val="00B11EC0"/>
    <w:rsid w:val="00B12B0B"/>
    <w:rsid w:val="00B1634E"/>
    <w:rsid w:val="00B22164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4B76"/>
    <w:rsid w:val="00B779C7"/>
    <w:rsid w:val="00B80BFA"/>
    <w:rsid w:val="00B85B56"/>
    <w:rsid w:val="00B871A3"/>
    <w:rsid w:val="00B92514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A6A50"/>
    <w:rsid w:val="00BB16B0"/>
    <w:rsid w:val="00BB237D"/>
    <w:rsid w:val="00BB27BF"/>
    <w:rsid w:val="00BB6091"/>
    <w:rsid w:val="00BC2C81"/>
    <w:rsid w:val="00BC440E"/>
    <w:rsid w:val="00BC57B7"/>
    <w:rsid w:val="00BC7AD2"/>
    <w:rsid w:val="00BD1189"/>
    <w:rsid w:val="00BD11D5"/>
    <w:rsid w:val="00BD1486"/>
    <w:rsid w:val="00BD4DCE"/>
    <w:rsid w:val="00BD5DFB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0DB0"/>
    <w:rsid w:val="00C12519"/>
    <w:rsid w:val="00C1339B"/>
    <w:rsid w:val="00C155AE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F51"/>
    <w:rsid w:val="00C5084C"/>
    <w:rsid w:val="00C50B6A"/>
    <w:rsid w:val="00C51029"/>
    <w:rsid w:val="00C511EA"/>
    <w:rsid w:val="00C5514F"/>
    <w:rsid w:val="00C60DE3"/>
    <w:rsid w:val="00C61CC9"/>
    <w:rsid w:val="00C63E65"/>
    <w:rsid w:val="00C652DD"/>
    <w:rsid w:val="00C6537D"/>
    <w:rsid w:val="00C67A5C"/>
    <w:rsid w:val="00C67D77"/>
    <w:rsid w:val="00C73609"/>
    <w:rsid w:val="00C7490D"/>
    <w:rsid w:val="00C76EFA"/>
    <w:rsid w:val="00C80EE3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1DF7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D22AB"/>
    <w:rsid w:val="00CD2958"/>
    <w:rsid w:val="00CD47FC"/>
    <w:rsid w:val="00CD51B1"/>
    <w:rsid w:val="00CD557E"/>
    <w:rsid w:val="00CD6333"/>
    <w:rsid w:val="00CD6FB2"/>
    <w:rsid w:val="00CD7B9D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2FF3"/>
    <w:rsid w:val="00D1306F"/>
    <w:rsid w:val="00D16E8A"/>
    <w:rsid w:val="00D17F85"/>
    <w:rsid w:val="00D21A33"/>
    <w:rsid w:val="00D25950"/>
    <w:rsid w:val="00D260B8"/>
    <w:rsid w:val="00D2753F"/>
    <w:rsid w:val="00D30651"/>
    <w:rsid w:val="00D32868"/>
    <w:rsid w:val="00D33FA2"/>
    <w:rsid w:val="00D35DFC"/>
    <w:rsid w:val="00D37050"/>
    <w:rsid w:val="00D4465D"/>
    <w:rsid w:val="00D46F84"/>
    <w:rsid w:val="00D5289D"/>
    <w:rsid w:val="00D55042"/>
    <w:rsid w:val="00D552D4"/>
    <w:rsid w:val="00D57753"/>
    <w:rsid w:val="00D62FDA"/>
    <w:rsid w:val="00D631F2"/>
    <w:rsid w:val="00D6750D"/>
    <w:rsid w:val="00D703A8"/>
    <w:rsid w:val="00D7054F"/>
    <w:rsid w:val="00D71401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97301"/>
    <w:rsid w:val="00D976A7"/>
    <w:rsid w:val="00DA034A"/>
    <w:rsid w:val="00DA2645"/>
    <w:rsid w:val="00DA2862"/>
    <w:rsid w:val="00DA3871"/>
    <w:rsid w:val="00DA6D10"/>
    <w:rsid w:val="00DA6E7B"/>
    <w:rsid w:val="00DA7CA2"/>
    <w:rsid w:val="00DB047D"/>
    <w:rsid w:val="00DB1F0C"/>
    <w:rsid w:val="00DB23FA"/>
    <w:rsid w:val="00DB2840"/>
    <w:rsid w:val="00DB3AF7"/>
    <w:rsid w:val="00DB4769"/>
    <w:rsid w:val="00DB4958"/>
    <w:rsid w:val="00DB71AB"/>
    <w:rsid w:val="00DC03DE"/>
    <w:rsid w:val="00DC6B8C"/>
    <w:rsid w:val="00DD274D"/>
    <w:rsid w:val="00DD28FF"/>
    <w:rsid w:val="00DD4392"/>
    <w:rsid w:val="00DD75D4"/>
    <w:rsid w:val="00DD77F7"/>
    <w:rsid w:val="00DE5AE0"/>
    <w:rsid w:val="00DE5B54"/>
    <w:rsid w:val="00DE69F2"/>
    <w:rsid w:val="00DF0DA7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6035"/>
    <w:rsid w:val="00E26545"/>
    <w:rsid w:val="00E26DC2"/>
    <w:rsid w:val="00E273CD"/>
    <w:rsid w:val="00E303C6"/>
    <w:rsid w:val="00E32473"/>
    <w:rsid w:val="00E331E1"/>
    <w:rsid w:val="00E34D09"/>
    <w:rsid w:val="00E35731"/>
    <w:rsid w:val="00E3762E"/>
    <w:rsid w:val="00E44D26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194C"/>
    <w:rsid w:val="00E727F6"/>
    <w:rsid w:val="00E7471C"/>
    <w:rsid w:val="00E765A2"/>
    <w:rsid w:val="00E7722C"/>
    <w:rsid w:val="00E80CC7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B0120"/>
    <w:rsid w:val="00EC0854"/>
    <w:rsid w:val="00EC1B28"/>
    <w:rsid w:val="00EC5970"/>
    <w:rsid w:val="00EC7C67"/>
    <w:rsid w:val="00ED0D81"/>
    <w:rsid w:val="00ED1E7C"/>
    <w:rsid w:val="00ED2F70"/>
    <w:rsid w:val="00ED4A14"/>
    <w:rsid w:val="00ED5A85"/>
    <w:rsid w:val="00EE02B4"/>
    <w:rsid w:val="00EE0B8F"/>
    <w:rsid w:val="00EE217E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DD7"/>
    <w:rsid w:val="00F216F0"/>
    <w:rsid w:val="00F21B37"/>
    <w:rsid w:val="00F278BE"/>
    <w:rsid w:val="00F27EE2"/>
    <w:rsid w:val="00F35167"/>
    <w:rsid w:val="00F35F60"/>
    <w:rsid w:val="00F40D04"/>
    <w:rsid w:val="00F4187E"/>
    <w:rsid w:val="00F42D66"/>
    <w:rsid w:val="00F45493"/>
    <w:rsid w:val="00F47CAD"/>
    <w:rsid w:val="00F47FE8"/>
    <w:rsid w:val="00F51CC2"/>
    <w:rsid w:val="00F5261D"/>
    <w:rsid w:val="00F543FF"/>
    <w:rsid w:val="00F57041"/>
    <w:rsid w:val="00F573EE"/>
    <w:rsid w:val="00F60274"/>
    <w:rsid w:val="00F61E52"/>
    <w:rsid w:val="00F63C01"/>
    <w:rsid w:val="00F63D36"/>
    <w:rsid w:val="00F7003C"/>
    <w:rsid w:val="00F70F27"/>
    <w:rsid w:val="00F7392A"/>
    <w:rsid w:val="00F73F53"/>
    <w:rsid w:val="00F854F5"/>
    <w:rsid w:val="00F86DA0"/>
    <w:rsid w:val="00F8746D"/>
    <w:rsid w:val="00F87CA1"/>
    <w:rsid w:val="00F9092D"/>
    <w:rsid w:val="00F914C7"/>
    <w:rsid w:val="00F9255B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0B9C"/>
    <w:rsid w:val="00FC2147"/>
    <w:rsid w:val="00FC4492"/>
    <w:rsid w:val="00FC5AA8"/>
    <w:rsid w:val="00FD1154"/>
    <w:rsid w:val="00FD11BD"/>
    <w:rsid w:val="00FD32A1"/>
    <w:rsid w:val="00FD35BC"/>
    <w:rsid w:val="00FD36CF"/>
    <w:rsid w:val="00FD4CCD"/>
    <w:rsid w:val="00FD56AB"/>
    <w:rsid w:val="00FD596F"/>
    <w:rsid w:val="00FE44C3"/>
    <w:rsid w:val="00FE4F7B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3009E-5642-4937-9B6F-1FE3DDCF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</Template>
  <TotalTime>16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1481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Ho Duc Linh (FA.DN)</cp:lastModifiedBy>
  <cp:revision>7</cp:revision>
  <cp:lastPrinted>2010-11-26T02:45:00Z</cp:lastPrinted>
  <dcterms:created xsi:type="dcterms:W3CDTF">2021-07-29T03:23:00Z</dcterms:created>
  <dcterms:modified xsi:type="dcterms:W3CDTF">2021-07-29T03:37:00Z</dcterms:modified>
  <cp:category>Template</cp:category>
  <cp:contentStatus>20/11/2012</cp:contentStatus>
</cp:coreProperties>
</file>