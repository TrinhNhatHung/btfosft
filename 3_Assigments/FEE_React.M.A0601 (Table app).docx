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298D2365" w:rsidR="009C5D62" w:rsidRPr="007355B1" w:rsidRDefault="005852C0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 xml:space="preserve">Front-end </w:t>
      </w:r>
      <w:r w:rsidR="00162045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React</w:t>
      </w:r>
    </w:p>
    <w:p w14:paraId="463FA453" w14:textId="06FCEB1A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77777777" w:rsidR="00552135" w:rsidRPr="007355B1" w:rsidRDefault="00552135" w:rsidP="00552135">
      <w:pPr>
        <w:jc w:val="center"/>
        <w:rPr>
          <w:rFonts w:cs="Arial"/>
          <w:b/>
          <w:bCs/>
        </w:rPr>
      </w:pPr>
      <w:r w:rsidRPr="007355B1">
        <w:rPr>
          <w:rFonts w:cs="Arial"/>
          <w:b/>
          <w:bCs/>
        </w:rPr>
        <w:t>Hanoi, mm/yyyy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BF4722">
        <w:tc>
          <w:tcPr>
            <w:tcW w:w="540" w:type="dxa"/>
          </w:tcPr>
          <w:p w14:paraId="5257F323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17792F" w14:textId="0D73A1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690B008" w14:textId="28073072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BDDFF8" w14:textId="36DA5ECE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462EB8" w14:textId="7273D30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17B2BFA" w14:textId="6074D890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B18C552" w14:textId="77777777" w:rsidTr="00BF4722">
        <w:tc>
          <w:tcPr>
            <w:tcW w:w="540" w:type="dxa"/>
          </w:tcPr>
          <w:p w14:paraId="1DCA45B9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DA4FEB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DD5E648" w14:textId="3DCD0D6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01F01A9F" w14:textId="7E88B8C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39FDA8" w14:textId="5E25B49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C50335" w14:textId="678EAA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0" w:name="_GoBack"/>
    <w:bookmarkEnd w:id="0"/>
    <w:p w14:paraId="39E2AB13" w14:textId="657A6453" w:rsidR="00607BAF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45539510" w:history="1">
        <w:r w:rsidR="00607BAF" w:rsidRPr="00595396">
          <w:rPr>
            <w:rStyle w:val="Hyperlink"/>
            <w:rFonts w:cs="Arial"/>
            <w:noProof/>
          </w:rPr>
          <w:t>Unit 6: Table App</w:t>
        </w:r>
        <w:r w:rsidR="00607BAF">
          <w:rPr>
            <w:noProof/>
            <w:webHidden/>
          </w:rPr>
          <w:tab/>
        </w:r>
        <w:r w:rsidR="00607BAF">
          <w:rPr>
            <w:noProof/>
            <w:webHidden/>
          </w:rPr>
          <w:fldChar w:fldCharType="begin"/>
        </w:r>
        <w:r w:rsidR="00607BAF">
          <w:rPr>
            <w:noProof/>
            <w:webHidden/>
          </w:rPr>
          <w:instrText xml:space="preserve"> PAGEREF _Toc45539510 \h </w:instrText>
        </w:r>
        <w:r w:rsidR="00607BAF">
          <w:rPr>
            <w:noProof/>
            <w:webHidden/>
          </w:rPr>
        </w:r>
        <w:r w:rsidR="00607BAF">
          <w:rPr>
            <w:noProof/>
            <w:webHidden/>
          </w:rPr>
          <w:fldChar w:fldCharType="separate"/>
        </w:r>
        <w:r w:rsidR="00607BAF">
          <w:rPr>
            <w:noProof/>
            <w:webHidden/>
          </w:rPr>
          <w:t>4</w:t>
        </w:r>
        <w:r w:rsidR="00607BAF">
          <w:rPr>
            <w:noProof/>
            <w:webHidden/>
          </w:rPr>
          <w:fldChar w:fldCharType="end"/>
        </w:r>
      </w:hyperlink>
    </w:p>
    <w:p w14:paraId="47C9DB7B" w14:textId="7D49C3E9" w:rsidR="00607BAF" w:rsidRDefault="00607BA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5539511" w:history="1">
        <w:r w:rsidRPr="00595396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_Toc45539511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F5E6E3" w14:textId="431A6675" w:rsidR="00607BAF" w:rsidRDefault="00607BA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5539512" w:history="1">
        <w:r w:rsidRPr="00595396">
          <w:rPr>
            <w:rStyle w:val="Hyperlink"/>
            <w:noProof/>
          </w:rPr>
          <w:t>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_Toc45539512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A746D6" w14:textId="3423DCF6" w:rsidR="00607BAF" w:rsidRDefault="00607BA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5539513" w:history="1">
        <w:r w:rsidRPr="00595396">
          <w:rPr>
            <w:rStyle w:val="Hyperlink"/>
            <w:noProof/>
          </w:rPr>
          <w:t>Assumptions: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_Toc45539513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557EAB" w14:textId="6552354B" w:rsidR="00607BAF" w:rsidRDefault="00607BA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5539514" w:history="1">
        <w:r w:rsidRPr="00595396">
          <w:rPr>
            <w:rStyle w:val="Hyperlink"/>
            <w:noProof/>
          </w:rPr>
          <w:t>Functionalities: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_Toc45539514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E95AC9" w14:textId="78BBD1D8" w:rsidR="00607BAF" w:rsidRDefault="00607BA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5539515" w:history="1">
        <w:r w:rsidRPr="00595396">
          <w:rPr>
            <w:rStyle w:val="Hyperlink"/>
            <w:noProof/>
          </w:rPr>
          <w:t>Technical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_Toc45539515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6D2D08" w14:textId="4625F988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366811B6" w:rsidR="009521F1" w:rsidRPr="00140398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F92A18" w:rsidRPr="00F92A18">
              <w:rPr>
                <w:rFonts w:cs="Arial"/>
                <w:b/>
                <w:color w:val="FFFFFF" w:themeColor="background1"/>
                <w:szCs w:val="24"/>
              </w:rPr>
              <w:t>FEFW_React.M.A0601</w:t>
            </w:r>
          </w:p>
          <w:p w14:paraId="0D273AD8" w14:textId="33246D0D" w:rsidR="009521F1" w:rsidRPr="004E0CC6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95402">
              <w:rPr>
                <w:rFonts w:cs="Arial"/>
                <w:b/>
                <w:color w:val="FFFFFF" w:themeColor="background1"/>
                <w:szCs w:val="24"/>
                <w:lang w:val="en-US"/>
              </w:rPr>
              <w:t>Medium</w:t>
            </w:r>
          </w:p>
          <w:p w14:paraId="350932C8" w14:textId="61F7EF40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C9089A">
              <w:rPr>
                <w:rFonts w:cs="Arial"/>
                <w:b/>
                <w:color w:val="FFFFFF" w:themeColor="background1"/>
                <w:szCs w:val="24"/>
                <w:lang w:val="en-US"/>
              </w:rPr>
              <w:t>1</w:t>
            </w:r>
            <w:r w:rsidR="004E0CC6">
              <w:rPr>
                <w:rFonts w:cs="Arial"/>
                <w:b/>
                <w:color w:val="FFFFFF" w:themeColor="background1"/>
                <w:szCs w:val="24"/>
                <w:lang w:val="en-US"/>
              </w:rPr>
              <w:t>00</w:t>
            </w:r>
          </w:p>
          <w:p w14:paraId="3CEDF2FB" w14:textId="770A9FA8" w:rsidR="009521F1" w:rsidRPr="00B53083" w:rsidRDefault="009521F1" w:rsidP="00BE773D">
            <w:pPr>
              <w:spacing w:after="120"/>
              <w:rPr>
                <w:rFonts w:ascii="Candara" w:hAnsi="Candara"/>
                <w:b/>
                <w:sz w:val="32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53083">
              <w:rPr>
                <w:rFonts w:cs="Arial"/>
                <w:b/>
                <w:color w:val="FFFFFF" w:themeColor="background1"/>
                <w:szCs w:val="24"/>
                <w:lang w:val="en-US"/>
              </w:rPr>
              <w:t>180</w:t>
            </w:r>
          </w:p>
        </w:tc>
      </w:tr>
    </w:tbl>
    <w:p w14:paraId="61E79854" w14:textId="4B5B9380" w:rsidR="00E541BE" w:rsidRPr="007355B1" w:rsidRDefault="00E51FB4" w:rsidP="00171177">
      <w:pPr>
        <w:pStyle w:val="Heading1"/>
        <w:rPr>
          <w:rFonts w:ascii="Arial" w:hAnsi="Arial" w:cs="Arial"/>
        </w:rPr>
      </w:pPr>
      <w:bookmarkStart w:id="1" w:name="_Toc45539510"/>
      <w:r>
        <w:rPr>
          <w:rFonts w:ascii="Arial" w:hAnsi="Arial" w:cs="Arial"/>
        </w:rPr>
        <w:t>Unit</w:t>
      </w:r>
      <w:r w:rsidR="006C08AE">
        <w:rPr>
          <w:rFonts w:ascii="Arial" w:hAnsi="Arial" w:cs="Arial"/>
        </w:rPr>
        <w:t xml:space="preserve"> </w:t>
      </w:r>
      <w:r w:rsidR="00826315">
        <w:rPr>
          <w:rFonts w:ascii="Arial" w:hAnsi="Arial" w:cs="Arial"/>
        </w:rPr>
        <w:t>6</w:t>
      </w:r>
      <w:r w:rsidR="006C08AE">
        <w:rPr>
          <w:rFonts w:ascii="Arial" w:hAnsi="Arial" w:cs="Arial"/>
        </w:rPr>
        <w:t xml:space="preserve">: </w:t>
      </w:r>
      <w:r w:rsidR="00060040">
        <w:rPr>
          <w:rFonts w:ascii="Arial" w:hAnsi="Arial" w:cs="Arial"/>
        </w:rPr>
        <w:t>Table App</w:t>
      </w:r>
      <w:bookmarkEnd w:id="1"/>
    </w:p>
    <w:p w14:paraId="12E6EE6F" w14:textId="15A83E58" w:rsidR="00E90209" w:rsidRDefault="000C1FE0" w:rsidP="00E90209">
      <w:pPr>
        <w:pStyle w:val="FALev3"/>
        <w:spacing w:before="120" w:after="120"/>
        <w:rPr>
          <w:szCs w:val="24"/>
        </w:rPr>
      </w:pPr>
      <w:bookmarkStart w:id="2" w:name="_Toc45539511"/>
      <w:r w:rsidRPr="00993070">
        <w:rPr>
          <w:szCs w:val="24"/>
        </w:rPr>
        <w:t>Objective</w:t>
      </w:r>
      <w:r w:rsidR="00B94847" w:rsidRPr="00993070">
        <w:rPr>
          <w:szCs w:val="24"/>
        </w:rPr>
        <w:t>s</w:t>
      </w:r>
      <w:r w:rsidR="00340BE6" w:rsidRPr="00993070">
        <w:rPr>
          <w:szCs w:val="24"/>
        </w:rPr>
        <w:t>:</w:t>
      </w:r>
      <w:bookmarkEnd w:id="2"/>
    </w:p>
    <w:p w14:paraId="03C2921A" w14:textId="334B73B4" w:rsidR="00834389" w:rsidRDefault="00834389" w:rsidP="0040282B">
      <w:pPr>
        <w:pStyle w:val="ListParagraph"/>
        <w:numPr>
          <w:ilvl w:val="0"/>
          <w:numId w:val="5"/>
        </w:numPr>
      </w:pPr>
      <w:r>
        <w:t xml:space="preserve">Understand </w:t>
      </w:r>
      <w:r w:rsidR="002D14D0">
        <w:rPr>
          <w:lang w:val="en-US"/>
        </w:rPr>
        <w:t>React Data Flow</w:t>
      </w:r>
    </w:p>
    <w:p w14:paraId="5A6B99DA" w14:textId="60284406" w:rsidR="00834389" w:rsidRDefault="002D14D0" w:rsidP="0040282B">
      <w:pPr>
        <w:pStyle w:val="ListParagraph"/>
        <w:numPr>
          <w:ilvl w:val="0"/>
          <w:numId w:val="5"/>
        </w:numPr>
      </w:pPr>
      <w:r>
        <w:rPr>
          <w:lang w:val="en-US"/>
        </w:rPr>
        <w:t>Understand React Props and State</w:t>
      </w:r>
    </w:p>
    <w:p w14:paraId="3FD3FAFD" w14:textId="2D5421A0" w:rsidR="00FD32A1" w:rsidRPr="007F78A4" w:rsidRDefault="00834389" w:rsidP="007F78A4">
      <w:pPr>
        <w:pStyle w:val="ListParagraph"/>
        <w:numPr>
          <w:ilvl w:val="0"/>
          <w:numId w:val="5"/>
        </w:numPr>
        <w:rPr>
          <w:lang w:val="en-US"/>
        </w:rPr>
      </w:pPr>
      <w:r>
        <w:t>Able</w:t>
      </w:r>
      <w:r w:rsidR="004C248C">
        <w:rPr>
          <w:lang w:val="en-US"/>
        </w:rPr>
        <w:t xml:space="preserve"> to </w:t>
      </w:r>
      <w:r w:rsidR="002D14D0">
        <w:rPr>
          <w:lang w:val="en-US"/>
        </w:rPr>
        <w:t xml:space="preserve">add class to </w:t>
      </w:r>
      <w:r w:rsidR="00494159">
        <w:rPr>
          <w:lang w:val="en-US"/>
        </w:rPr>
        <w:t>HTML/</w:t>
      </w:r>
      <w:r w:rsidR="002D14D0">
        <w:rPr>
          <w:lang w:val="en-US"/>
        </w:rPr>
        <w:t>React element</w:t>
      </w:r>
    </w:p>
    <w:p w14:paraId="266A3EE7" w14:textId="03B957D3" w:rsidR="009F2767" w:rsidRDefault="00DF0DA7" w:rsidP="00E90209">
      <w:pPr>
        <w:pStyle w:val="FALev3"/>
        <w:spacing w:before="120" w:after="120"/>
      </w:pPr>
      <w:bookmarkStart w:id="3" w:name="_Toc45539512"/>
      <w:r>
        <w:t>Requirement</w:t>
      </w:r>
      <w:r w:rsidR="00A20786">
        <w:t>s:</w:t>
      </w:r>
      <w:bookmarkEnd w:id="3"/>
    </w:p>
    <w:p w14:paraId="3521F4A2" w14:textId="0D254A25" w:rsidR="00206B52" w:rsidRDefault="00017880" w:rsidP="00421DED">
      <w:pPr>
        <w:rPr>
          <w:szCs w:val="20"/>
          <w:lang w:val="en-US"/>
        </w:rPr>
      </w:pPr>
      <w:r>
        <w:rPr>
          <w:szCs w:val="20"/>
          <w:lang w:val="en-US"/>
        </w:rPr>
        <w:t>Create a web app that display a list of users</w:t>
      </w:r>
      <w:r w:rsidR="00BD3A8B">
        <w:rPr>
          <w:szCs w:val="20"/>
          <w:lang w:val="en-US"/>
        </w:rPr>
        <w:t xml:space="preserve"> like figure below:</w:t>
      </w:r>
    </w:p>
    <w:p w14:paraId="72B2A8AA" w14:textId="6C26F2FB" w:rsidR="00206B52" w:rsidRDefault="00017880" w:rsidP="00D03D1E">
      <w:pPr>
        <w:jc w:val="center"/>
        <w:rPr>
          <w:szCs w:val="20"/>
          <w:lang w:val="en-US"/>
        </w:rPr>
      </w:pPr>
      <w:r>
        <w:rPr>
          <w:noProof/>
        </w:rPr>
        <w:drawing>
          <wp:inline distT="0" distB="0" distL="0" distR="0" wp14:anchorId="09BA3EF7" wp14:editId="490E2E25">
            <wp:extent cx="5943600" cy="1844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23 at 10.51.2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394" w14:textId="6067580C" w:rsidR="00407066" w:rsidRPr="008A3EF4" w:rsidRDefault="008A3EF4" w:rsidP="00523719">
      <w:pPr>
        <w:pStyle w:val="FALev3"/>
        <w:spacing w:before="120" w:after="120"/>
      </w:pPr>
      <w:bookmarkStart w:id="4" w:name="_Toc45539513"/>
      <w:r>
        <w:t>Assumptions:</w:t>
      </w:r>
      <w:bookmarkEnd w:id="4"/>
    </w:p>
    <w:p w14:paraId="10B709D9" w14:textId="4318A224" w:rsidR="008A3EF4" w:rsidRPr="00D2325B" w:rsidRDefault="00D2325B" w:rsidP="00D2325B">
      <w:pPr>
        <w:pStyle w:val="ListParagraph"/>
        <w:numPr>
          <w:ilvl w:val="0"/>
          <w:numId w:val="5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You are given a list of users inside </w:t>
      </w:r>
      <w:r w:rsidRPr="00D2325B">
        <w:rPr>
          <w:b/>
          <w:szCs w:val="20"/>
          <w:lang w:val="en-US"/>
        </w:rPr>
        <w:t>users.json</w:t>
      </w:r>
      <w:r>
        <w:rPr>
          <w:szCs w:val="20"/>
          <w:lang w:val="en-US"/>
        </w:rPr>
        <w:t xml:space="preserve"> file</w:t>
      </w:r>
    </w:p>
    <w:p w14:paraId="2D7D0BD9" w14:textId="41295C34" w:rsidR="00407066" w:rsidRPr="00407066" w:rsidRDefault="00407066" w:rsidP="00407066">
      <w:pPr>
        <w:pStyle w:val="FALev3"/>
        <w:spacing w:before="120" w:after="120"/>
      </w:pPr>
      <w:bookmarkStart w:id="5" w:name="_Toc45539514"/>
      <w:r>
        <w:t>F</w:t>
      </w:r>
      <w:r w:rsidRPr="00407066">
        <w:t>unctionalities</w:t>
      </w:r>
      <w:r>
        <w:t>:</w:t>
      </w:r>
      <w:bookmarkEnd w:id="5"/>
    </w:p>
    <w:p w14:paraId="4AFD7C57" w14:textId="77777777" w:rsidR="00206B52" w:rsidRPr="004C7F77" w:rsidRDefault="00206B52" w:rsidP="002C7B15">
      <w:pPr>
        <w:spacing w:after="0" w:line="240" w:lineRule="auto"/>
        <w:rPr>
          <w:szCs w:val="20"/>
          <w:lang w:val="en-US"/>
        </w:rPr>
      </w:pPr>
      <w:r w:rsidRPr="004C7F77">
        <w:rPr>
          <w:szCs w:val="20"/>
          <w:lang w:val="en-US"/>
        </w:rPr>
        <w:t>The app must fulfill below functionalities:</w:t>
      </w:r>
    </w:p>
    <w:p w14:paraId="7997F5BC" w14:textId="3F17DF33" w:rsidR="00220B7B" w:rsidRDefault="00220B7B" w:rsidP="00220B7B">
      <w:pPr>
        <w:pStyle w:val="ListParagraph"/>
        <w:numPr>
          <w:ilvl w:val="0"/>
          <w:numId w:val="16"/>
        </w:numPr>
        <w:spacing w:after="0" w:line="240" w:lineRule="auto"/>
      </w:pPr>
      <w:r>
        <w:rPr>
          <w:lang w:val="en-US"/>
        </w:rPr>
        <w:t xml:space="preserve">Display list of users correctly </w:t>
      </w:r>
      <w:r w:rsidR="00A83A2D">
        <w:rPr>
          <w:lang w:val="en-US"/>
        </w:rPr>
        <w:t>(</w:t>
      </w:r>
      <w:r w:rsidR="00A83A2D" w:rsidRPr="00DE1B15">
        <w:rPr>
          <w:lang w:val="en-US"/>
        </w:rPr>
        <w:t>use</w:t>
      </w:r>
      <w:r w:rsidR="00A83A2D">
        <w:rPr>
          <w:lang w:val="en-US"/>
        </w:rPr>
        <w:t xml:space="preserve"> </w:t>
      </w:r>
      <w:r w:rsidR="00DE1B15" w:rsidRPr="00DE1B15">
        <w:rPr>
          <w:b/>
          <w:lang w:val="en-US"/>
        </w:rPr>
        <w:t>B</w:t>
      </w:r>
      <w:r w:rsidR="00A83A2D" w:rsidRPr="00DE1B15">
        <w:rPr>
          <w:b/>
          <w:lang w:val="en-US"/>
        </w:rPr>
        <w:t>ootstrap 4</w:t>
      </w:r>
      <w:r w:rsidR="00A83A2D">
        <w:rPr>
          <w:lang w:val="en-US"/>
        </w:rPr>
        <w:t xml:space="preserve"> table)</w:t>
      </w:r>
    </w:p>
    <w:p w14:paraId="61C6DE8C" w14:textId="2A985E0B" w:rsidR="00206B52" w:rsidRDefault="00D71A0B" w:rsidP="000D4AE6">
      <w:pPr>
        <w:pStyle w:val="ListParagraph"/>
        <w:numPr>
          <w:ilvl w:val="0"/>
          <w:numId w:val="16"/>
        </w:numPr>
        <w:spacing w:after="0" w:line="240" w:lineRule="auto"/>
      </w:pPr>
      <w:r>
        <w:rPr>
          <w:lang w:val="en-US"/>
        </w:rPr>
        <w:t xml:space="preserve">Birthday columns must be in </w:t>
      </w:r>
      <w:r w:rsidR="00464C41" w:rsidRPr="006E2773">
        <w:rPr>
          <w:b/>
          <w:lang w:val="en-US"/>
        </w:rPr>
        <w:t>Day</w:t>
      </w:r>
      <w:r w:rsidRPr="006E2773">
        <w:rPr>
          <w:b/>
          <w:lang w:val="en-US"/>
        </w:rPr>
        <w:t>/</w:t>
      </w:r>
      <w:r w:rsidR="00464C41" w:rsidRPr="006E2773">
        <w:rPr>
          <w:b/>
          <w:lang w:val="en-US"/>
        </w:rPr>
        <w:t>Month</w:t>
      </w:r>
      <w:r w:rsidRPr="006E2773">
        <w:rPr>
          <w:b/>
          <w:lang w:val="en-US"/>
        </w:rPr>
        <w:t>/</w:t>
      </w:r>
      <w:r w:rsidR="00464C41" w:rsidRPr="006E2773">
        <w:rPr>
          <w:b/>
          <w:lang w:val="en-US"/>
        </w:rPr>
        <w:t>Year</w:t>
      </w:r>
      <w:r w:rsidR="00464C41">
        <w:rPr>
          <w:lang w:val="en-US"/>
        </w:rPr>
        <w:t xml:space="preserve"> </w:t>
      </w:r>
      <w:r>
        <w:rPr>
          <w:lang w:val="en-US"/>
        </w:rPr>
        <w:t>format</w:t>
      </w:r>
      <w:r w:rsidR="00206B52">
        <w:t>.</w:t>
      </w:r>
    </w:p>
    <w:p w14:paraId="2E7EBDEA" w14:textId="2F57038A" w:rsidR="007D4019" w:rsidRDefault="00A22DFE" w:rsidP="007D401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Phone colum</w:t>
      </w:r>
      <w:r w:rsidR="00845BB6">
        <w:rPr>
          <w:lang w:val="en-US"/>
        </w:rPr>
        <w:t>ns</w:t>
      </w:r>
      <w:r w:rsidR="00072999">
        <w:rPr>
          <w:lang w:val="en-US"/>
        </w:rPr>
        <w:t xml:space="preserve"> must remove dash (‘-‘) and add (+84) prefix</w:t>
      </w:r>
    </w:p>
    <w:p w14:paraId="382F9588" w14:textId="7E760D2B" w:rsidR="007D4019" w:rsidRDefault="007D4019" w:rsidP="007D401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Have selection box for user </w:t>
      </w:r>
      <w:r w:rsidR="001C7090">
        <w:rPr>
          <w:lang w:val="en-US"/>
        </w:rPr>
        <w:t>to select field to sort (and sort accordingly)</w:t>
      </w:r>
    </w:p>
    <w:p w14:paraId="11E43145" w14:textId="13EEE140" w:rsidR="000B6AA5" w:rsidRDefault="006E18BE" w:rsidP="00CC32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67A63C" wp14:editId="15683C3E">
            <wp:extent cx="4529666" cy="203786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23 at 11.09.0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158" cy="20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0CCE" w14:textId="75A524BC" w:rsidR="001E2657" w:rsidRDefault="00686D2C" w:rsidP="001E265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Bonus: </w:t>
      </w:r>
      <w:r w:rsidR="005820E9">
        <w:rPr>
          <w:lang w:val="en-US"/>
        </w:rPr>
        <w:t>a</w:t>
      </w:r>
      <w:r>
        <w:rPr>
          <w:lang w:val="en-US"/>
        </w:rPr>
        <w:t xml:space="preserve">dd </w:t>
      </w:r>
      <w:r w:rsidRPr="005820E9">
        <w:rPr>
          <w:b/>
          <w:lang w:val="en-US"/>
        </w:rPr>
        <w:t>Fitler</w:t>
      </w:r>
      <w:r>
        <w:rPr>
          <w:lang w:val="en-US"/>
        </w:rPr>
        <w:t xml:space="preserve"> feature</w:t>
      </w:r>
      <w:r w:rsidR="001E3CD7">
        <w:rPr>
          <w:lang w:val="en-US"/>
        </w:rPr>
        <w:t xml:space="preserve">, when user </w:t>
      </w:r>
      <w:r w:rsidR="001E2657">
        <w:rPr>
          <w:lang w:val="en-US"/>
        </w:rPr>
        <w:t>typing in an input, show only records that match the value of text input</w:t>
      </w:r>
    </w:p>
    <w:p w14:paraId="5B7F31D0" w14:textId="73AADAE3" w:rsidR="001E2657" w:rsidRPr="001E2657" w:rsidRDefault="001E2657" w:rsidP="001E265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Bonus: add </w:t>
      </w:r>
      <w:r w:rsidRPr="001E2657">
        <w:rPr>
          <w:b/>
          <w:lang w:val="en-US"/>
        </w:rPr>
        <w:t>Pagination</w:t>
      </w:r>
      <w:r>
        <w:rPr>
          <w:b/>
          <w:lang w:val="en-US"/>
        </w:rPr>
        <w:t xml:space="preserve"> </w:t>
      </w:r>
      <w:r>
        <w:rPr>
          <w:lang w:val="en-US"/>
        </w:rPr>
        <w:t>feature,</w:t>
      </w:r>
      <w:r w:rsidR="00626904">
        <w:rPr>
          <w:lang w:val="en-US"/>
        </w:rPr>
        <w:t xml:space="preserve"> table now</w:t>
      </w:r>
      <w:r>
        <w:rPr>
          <w:lang w:val="en-US"/>
        </w:rPr>
        <w:t xml:space="preserve"> only show</w:t>
      </w:r>
      <w:r w:rsidR="00626904">
        <w:rPr>
          <w:lang w:val="en-US"/>
        </w:rPr>
        <w:t>s</w:t>
      </w:r>
      <w:r>
        <w:rPr>
          <w:lang w:val="en-US"/>
        </w:rPr>
        <w:t xml:space="preserve"> 10 records and allow user to </w:t>
      </w:r>
      <w:r w:rsidR="00626904">
        <w:rPr>
          <w:lang w:val="en-US"/>
        </w:rPr>
        <w:t xml:space="preserve">click Next, </w:t>
      </w:r>
      <w:r w:rsidR="0083245F">
        <w:rPr>
          <w:lang w:val="en-US"/>
        </w:rPr>
        <w:t>Previous</w:t>
      </w:r>
      <w:r w:rsidR="00626904">
        <w:rPr>
          <w:lang w:val="en-US"/>
        </w:rPr>
        <w:t xml:space="preserve"> to see next, previous record</w:t>
      </w:r>
    </w:p>
    <w:p w14:paraId="4E44234C" w14:textId="77777777" w:rsidR="00DD6D19" w:rsidRPr="000B6AA5" w:rsidRDefault="00DD6D19" w:rsidP="00CC32D8">
      <w:pPr>
        <w:jc w:val="center"/>
        <w:rPr>
          <w:lang w:val="en-US"/>
        </w:rPr>
      </w:pPr>
    </w:p>
    <w:p w14:paraId="44AE4C85" w14:textId="33B0249B" w:rsidR="0037513B" w:rsidRDefault="0037513B" w:rsidP="00E90209">
      <w:pPr>
        <w:pStyle w:val="FALev3"/>
        <w:spacing w:before="120" w:after="120"/>
      </w:pPr>
      <w:bookmarkStart w:id="6" w:name="_Toc45539515"/>
      <w:r>
        <w:t>Technical Requirements:</w:t>
      </w:r>
      <w:bookmarkEnd w:id="6"/>
    </w:p>
    <w:p w14:paraId="2CF7BB86" w14:textId="2F25671D" w:rsidR="0037513B" w:rsidRDefault="00E727F6" w:rsidP="004B18BE">
      <w:pPr>
        <w:pStyle w:val="ListParagraph"/>
        <w:numPr>
          <w:ilvl w:val="0"/>
          <w:numId w:val="17"/>
        </w:numPr>
        <w:rPr>
          <w:lang w:val="en-US"/>
        </w:rPr>
      </w:pPr>
      <w:r>
        <w:t>Must</w:t>
      </w:r>
      <w:r w:rsidRPr="004B18BE">
        <w:rPr>
          <w:lang w:val="en-US"/>
        </w:rPr>
        <w:t xml:space="preserve"> use </w:t>
      </w:r>
      <w:r w:rsidR="00E97415">
        <w:rPr>
          <w:lang w:val="en-US"/>
        </w:rPr>
        <w:t>React</w:t>
      </w:r>
    </w:p>
    <w:p w14:paraId="703A85C7" w14:textId="39EE3B0D" w:rsidR="009C623A" w:rsidRPr="00DF48F5" w:rsidRDefault="00057306" w:rsidP="00DF48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Must use Bootstrap 4 as CSS Framework</w:t>
      </w:r>
    </w:p>
    <w:sectPr w:rsidR="009C623A" w:rsidRPr="00DF48F5" w:rsidSect="00BE773D">
      <w:headerReference w:type="default" r:id="rId12"/>
      <w:footerReference w:type="default" r:id="rId13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CD922" w14:textId="77777777" w:rsidR="004C3FAE" w:rsidRDefault="004C3FAE" w:rsidP="00697B23">
      <w:pPr>
        <w:pStyle w:val="PB1"/>
      </w:pPr>
      <w:r>
        <w:separator/>
      </w:r>
    </w:p>
    <w:p w14:paraId="6E22BA4D" w14:textId="77777777" w:rsidR="004C3FAE" w:rsidRDefault="004C3FAE"/>
  </w:endnote>
  <w:endnote w:type="continuationSeparator" w:id="0">
    <w:p w14:paraId="7771FA4D" w14:textId="77777777" w:rsidR="004C3FAE" w:rsidRDefault="004C3FAE" w:rsidP="00697B23">
      <w:pPr>
        <w:pStyle w:val="PB1"/>
      </w:pPr>
      <w:r>
        <w:continuationSeparator/>
      </w:r>
    </w:p>
    <w:p w14:paraId="6A9C446C" w14:textId="77777777" w:rsidR="004C3FAE" w:rsidRDefault="004C3F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3694C" w14:textId="77777777" w:rsidR="003A59F5" w:rsidRPr="00171177" w:rsidRDefault="003A59F5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B609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B609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526E2A" w:rsidRDefault="00526E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8DAD8" w14:textId="77777777" w:rsidR="004C3FAE" w:rsidRDefault="004C3FAE" w:rsidP="00697B23">
      <w:pPr>
        <w:pStyle w:val="PB1"/>
      </w:pPr>
      <w:r>
        <w:separator/>
      </w:r>
    </w:p>
    <w:p w14:paraId="4C605148" w14:textId="77777777" w:rsidR="004C3FAE" w:rsidRDefault="004C3FAE"/>
  </w:footnote>
  <w:footnote w:type="continuationSeparator" w:id="0">
    <w:p w14:paraId="7817306B" w14:textId="77777777" w:rsidR="004C3FAE" w:rsidRDefault="004C3FAE" w:rsidP="00697B23">
      <w:pPr>
        <w:pStyle w:val="PB1"/>
      </w:pPr>
      <w:r>
        <w:continuationSeparator/>
      </w:r>
    </w:p>
    <w:p w14:paraId="2CA9636C" w14:textId="77777777" w:rsidR="004C3FAE" w:rsidRDefault="004C3F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D587" w14:textId="02725CA7" w:rsidR="00526E2A" w:rsidRPr="00706FB5" w:rsidRDefault="00524F65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Training Assignment</w:t>
    </w:r>
    <w:r w:rsidR="003A59F5" w:rsidRPr="00771EAB">
      <w:rPr>
        <w:lang w:val="en-US"/>
      </w:rPr>
      <w:tab/>
    </w:r>
    <w:r w:rsidR="003A59F5" w:rsidRPr="00BF4722">
      <w:t xml:space="preserve"> </w:t>
    </w:r>
    <w:r w:rsidR="003A59F5" w:rsidRPr="00771EAB">
      <w:t xml:space="preserve">         </w:t>
    </w:r>
    <w:r w:rsidR="00614631">
      <w:rPr>
        <w:lang w:val="en-US"/>
      </w:rPr>
      <w:t xml:space="preserve">Front-end </w:t>
    </w:r>
    <w:r w:rsidR="003E362F">
      <w:rPr>
        <w:lang w:val="en-US"/>
      </w:rPr>
      <w:t>React</w:t>
    </w:r>
    <w:r w:rsidR="003A59F5">
      <w:tab/>
    </w:r>
    <w:r w:rsidR="003A59F5" w:rsidRPr="00771EAB"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998"/>
    <w:multiLevelType w:val="hybridMultilevel"/>
    <w:tmpl w:val="8DCA217A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E3DDD"/>
    <w:multiLevelType w:val="hybridMultilevel"/>
    <w:tmpl w:val="EE82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406D2"/>
    <w:multiLevelType w:val="hybridMultilevel"/>
    <w:tmpl w:val="CA42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F7CE1"/>
    <w:multiLevelType w:val="hybridMultilevel"/>
    <w:tmpl w:val="43880818"/>
    <w:lvl w:ilvl="0" w:tplc="3B86E0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25DA0"/>
    <w:multiLevelType w:val="hybridMultilevel"/>
    <w:tmpl w:val="29947C62"/>
    <w:lvl w:ilvl="0" w:tplc="3B86E0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5F1EC3"/>
    <w:multiLevelType w:val="hybridMultilevel"/>
    <w:tmpl w:val="3FAE507E"/>
    <w:lvl w:ilvl="0" w:tplc="64604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8"/>
  </w:num>
  <w:num w:numId="16">
    <w:abstractNumId w:val="5"/>
  </w:num>
  <w:num w:numId="1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2332"/>
    <w:rsid w:val="00005B29"/>
    <w:rsid w:val="000158FE"/>
    <w:rsid w:val="00017880"/>
    <w:rsid w:val="000217DA"/>
    <w:rsid w:val="00023AC7"/>
    <w:rsid w:val="00031534"/>
    <w:rsid w:val="000316A7"/>
    <w:rsid w:val="000317AB"/>
    <w:rsid w:val="00031EC1"/>
    <w:rsid w:val="0004277B"/>
    <w:rsid w:val="000456C9"/>
    <w:rsid w:val="000472F6"/>
    <w:rsid w:val="00051826"/>
    <w:rsid w:val="000545E4"/>
    <w:rsid w:val="00057306"/>
    <w:rsid w:val="00060040"/>
    <w:rsid w:val="00062CEE"/>
    <w:rsid w:val="000643A2"/>
    <w:rsid w:val="00064BB1"/>
    <w:rsid w:val="00067F8A"/>
    <w:rsid w:val="000712A7"/>
    <w:rsid w:val="00072999"/>
    <w:rsid w:val="00072D05"/>
    <w:rsid w:val="00075622"/>
    <w:rsid w:val="0007682E"/>
    <w:rsid w:val="00083D5C"/>
    <w:rsid w:val="00086CE0"/>
    <w:rsid w:val="0009208E"/>
    <w:rsid w:val="00092BB0"/>
    <w:rsid w:val="000A28D7"/>
    <w:rsid w:val="000A3BA4"/>
    <w:rsid w:val="000A6A32"/>
    <w:rsid w:val="000B2134"/>
    <w:rsid w:val="000B4B39"/>
    <w:rsid w:val="000B548D"/>
    <w:rsid w:val="000B6AA5"/>
    <w:rsid w:val="000C1355"/>
    <w:rsid w:val="000C1FE0"/>
    <w:rsid w:val="000C4A66"/>
    <w:rsid w:val="000C558D"/>
    <w:rsid w:val="000C71EB"/>
    <w:rsid w:val="000D03F4"/>
    <w:rsid w:val="000D26B8"/>
    <w:rsid w:val="000D464F"/>
    <w:rsid w:val="000D4AE6"/>
    <w:rsid w:val="000D4B78"/>
    <w:rsid w:val="000E0070"/>
    <w:rsid w:val="000E0219"/>
    <w:rsid w:val="000E1C62"/>
    <w:rsid w:val="000E4966"/>
    <w:rsid w:val="000E4BFE"/>
    <w:rsid w:val="000F0720"/>
    <w:rsid w:val="000F08B6"/>
    <w:rsid w:val="000F601F"/>
    <w:rsid w:val="000F78FE"/>
    <w:rsid w:val="001006BC"/>
    <w:rsid w:val="00106B39"/>
    <w:rsid w:val="0011042B"/>
    <w:rsid w:val="001178E3"/>
    <w:rsid w:val="001207DB"/>
    <w:rsid w:val="00122053"/>
    <w:rsid w:val="00124D9D"/>
    <w:rsid w:val="00125776"/>
    <w:rsid w:val="00127B81"/>
    <w:rsid w:val="0013157E"/>
    <w:rsid w:val="00131BC3"/>
    <w:rsid w:val="00132D02"/>
    <w:rsid w:val="001354F6"/>
    <w:rsid w:val="00140398"/>
    <w:rsid w:val="00141777"/>
    <w:rsid w:val="00143595"/>
    <w:rsid w:val="00147DFC"/>
    <w:rsid w:val="00151387"/>
    <w:rsid w:val="00151B68"/>
    <w:rsid w:val="00153363"/>
    <w:rsid w:val="0015737A"/>
    <w:rsid w:val="00162045"/>
    <w:rsid w:val="0016686B"/>
    <w:rsid w:val="00167DA8"/>
    <w:rsid w:val="00170A53"/>
    <w:rsid w:val="00170F33"/>
    <w:rsid w:val="00171177"/>
    <w:rsid w:val="00172B88"/>
    <w:rsid w:val="001774C9"/>
    <w:rsid w:val="001820AF"/>
    <w:rsid w:val="00184FC5"/>
    <w:rsid w:val="00191EC1"/>
    <w:rsid w:val="00194621"/>
    <w:rsid w:val="0019761A"/>
    <w:rsid w:val="00197E30"/>
    <w:rsid w:val="001A0E47"/>
    <w:rsid w:val="001A1629"/>
    <w:rsid w:val="001A1720"/>
    <w:rsid w:val="001A2DFE"/>
    <w:rsid w:val="001A412D"/>
    <w:rsid w:val="001A41A7"/>
    <w:rsid w:val="001B1387"/>
    <w:rsid w:val="001B23ED"/>
    <w:rsid w:val="001B73A7"/>
    <w:rsid w:val="001C00CB"/>
    <w:rsid w:val="001C3DE0"/>
    <w:rsid w:val="001C7090"/>
    <w:rsid w:val="001C7E1C"/>
    <w:rsid w:val="001D41A8"/>
    <w:rsid w:val="001D43FF"/>
    <w:rsid w:val="001D7A28"/>
    <w:rsid w:val="001E05CE"/>
    <w:rsid w:val="001E0B46"/>
    <w:rsid w:val="001E217D"/>
    <w:rsid w:val="001E2657"/>
    <w:rsid w:val="001E3CD7"/>
    <w:rsid w:val="001E5AB4"/>
    <w:rsid w:val="001F1427"/>
    <w:rsid w:val="001F3EED"/>
    <w:rsid w:val="001F455A"/>
    <w:rsid w:val="001F5A02"/>
    <w:rsid w:val="002018AF"/>
    <w:rsid w:val="00201C24"/>
    <w:rsid w:val="00203407"/>
    <w:rsid w:val="002039B3"/>
    <w:rsid w:val="002069A4"/>
    <w:rsid w:val="00206B52"/>
    <w:rsid w:val="00207A12"/>
    <w:rsid w:val="00207E78"/>
    <w:rsid w:val="002103AA"/>
    <w:rsid w:val="002116BC"/>
    <w:rsid w:val="002120F6"/>
    <w:rsid w:val="0021236C"/>
    <w:rsid w:val="00215215"/>
    <w:rsid w:val="00220B7B"/>
    <w:rsid w:val="002279BD"/>
    <w:rsid w:val="00232873"/>
    <w:rsid w:val="002329CD"/>
    <w:rsid w:val="0023326C"/>
    <w:rsid w:val="002349C1"/>
    <w:rsid w:val="002353A4"/>
    <w:rsid w:val="00235B59"/>
    <w:rsid w:val="00242175"/>
    <w:rsid w:val="002460B7"/>
    <w:rsid w:val="002512E3"/>
    <w:rsid w:val="00251E83"/>
    <w:rsid w:val="00255B7B"/>
    <w:rsid w:val="00257DEE"/>
    <w:rsid w:val="00270074"/>
    <w:rsid w:val="00271E1C"/>
    <w:rsid w:val="002756DD"/>
    <w:rsid w:val="002764EE"/>
    <w:rsid w:val="00280532"/>
    <w:rsid w:val="00280648"/>
    <w:rsid w:val="0028632D"/>
    <w:rsid w:val="002863CD"/>
    <w:rsid w:val="002929D3"/>
    <w:rsid w:val="00292E0F"/>
    <w:rsid w:val="00295D49"/>
    <w:rsid w:val="00297F50"/>
    <w:rsid w:val="002A0595"/>
    <w:rsid w:val="002A1B75"/>
    <w:rsid w:val="002A2795"/>
    <w:rsid w:val="002A3E04"/>
    <w:rsid w:val="002A5D10"/>
    <w:rsid w:val="002A7BA9"/>
    <w:rsid w:val="002B359C"/>
    <w:rsid w:val="002B5B04"/>
    <w:rsid w:val="002B6010"/>
    <w:rsid w:val="002C0E1F"/>
    <w:rsid w:val="002C1B0C"/>
    <w:rsid w:val="002C3CA6"/>
    <w:rsid w:val="002C5099"/>
    <w:rsid w:val="002C6323"/>
    <w:rsid w:val="002C697D"/>
    <w:rsid w:val="002C7B15"/>
    <w:rsid w:val="002C7D8F"/>
    <w:rsid w:val="002D14D0"/>
    <w:rsid w:val="002D2607"/>
    <w:rsid w:val="002D2D8F"/>
    <w:rsid w:val="002D3A6D"/>
    <w:rsid w:val="002D70EC"/>
    <w:rsid w:val="002D74D3"/>
    <w:rsid w:val="002E39E4"/>
    <w:rsid w:val="002E3C80"/>
    <w:rsid w:val="002F1A6E"/>
    <w:rsid w:val="002F3B39"/>
    <w:rsid w:val="002F5141"/>
    <w:rsid w:val="002F649E"/>
    <w:rsid w:val="002F69B0"/>
    <w:rsid w:val="00300432"/>
    <w:rsid w:val="00301DDE"/>
    <w:rsid w:val="003032F8"/>
    <w:rsid w:val="00305746"/>
    <w:rsid w:val="00305D64"/>
    <w:rsid w:val="0030664A"/>
    <w:rsid w:val="003101FE"/>
    <w:rsid w:val="003114F5"/>
    <w:rsid w:val="00311899"/>
    <w:rsid w:val="00313016"/>
    <w:rsid w:val="00314E3D"/>
    <w:rsid w:val="003171FE"/>
    <w:rsid w:val="00317950"/>
    <w:rsid w:val="00317F52"/>
    <w:rsid w:val="003204A7"/>
    <w:rsid w:val="00321B78"/>
    <w:rsid w:val="00323B78"/>
    <w:rsid w:val="00326F85"/>
    <w:rsid w:val="003277A4"/>
    <w:rsid w:val="00327D09"/>
    <w:rsid w:val="0033253A"/>
    <w:rsid w:val="0033464F"/>
    <w:rsid w:val="00335D78"/>
    <w:rsid w:val="00337C73"/>
    <w:rsid w:val="00337E8F"/>
    <w:rsid w:val="00340BE6"/>
    <w:rsid w:val="0034200C"/>
    <w:rsid w:val="0034245E"/>
    <w:rsid w:val="003454DC"/>
    <w:rsid w:val="00345F19"/>
    <w:rsid w:val="00346009"/>
    <w:rsid w:val="0034752C"/>
    <w:rsid w:val="00350F96"/>
    <w:rsid w:val="0035127C"/>
    <w:rsid w:val="00351AB6"/>
    <w:rsid w:val="00351B99"/>
    <w:rsid w:val="00360613"/>
    <w:rsid w:val="003613A0"/>
    <w:rsid w:val="00361EF1"/>
    <w:rsid w:val="00364177"/>
    <w:rsid w:val="00365484"/>
    <w:rsid w:val="00365F51"/>
    <w:rsid w:val="003677A0"/>
    <w:rsid w:val="0037513B"/>
    <w:rsid w:val="003754A0"/>
    <w:rsid w:val="00381989"/>
    <w:rsid w:val="00381B75"/>
    <w:rsid w:val="0038235B"/>
    <w:rsid w:val="00382F10"/>
    <w:rsid w:val="003832B8"/>
    <w:rsid w:val="003848D6"/>
    <w:rsid w:val="00387892"/>
    <w:rsid w:val="0039032E"/>
    <w:rsid w:val="00393AC0"/>
    <w:rsid w:val="00397C0D"/>
    <w:rsid w:val="003A04F1"/>
    <w:rsid w:val="003A43B0"/>
    <w:rsid w:val="003A59F5"/>
    <w:rsid w:val="003A632D"/>
    <w:rsid w:val="003A7716"/>
    <w:rsid w:val="003B0308"/>
    <w:rsid w:val="003B6892"/>
    <w:rsid w:val="003C16F6"/>
    <w:rsid w:val="003C2460"/>
    <w:rsid w:val="003C2A43"/>
    <w:rsid w:val="003C3D28"/>
    <w:rsid w:val="003D0270"/>
    <w:rsid w:val="003D552E"/>
    <w:rsid w:val="003D6570"/>
    <w:rsid w:val="003D6E98"/>
    <w:rsid w:val="003E362F"/>
    <w:rsid w:val="003E4BA3"/>
    <w:rsid w:val="003E5EB6"/>
    <w:rsid w:val="003E6987"/>
    <w:rsid w:val="003E7A5A"/>
    <w:rsid w:val="003F15DC"/>
    <w:rsid w:val="003F19DF"/>
    <w:rsid w:val="003F3895"/>
    <w:rsid w:val="003F694D"/>
    <w:rsid w:val="0040282B"/>
    <w:rsid w:val="00404354"/>
    <w:rsid w:val="0040464E"/>
    <w:rsid w:val="004053C9"/>
    <w:rsid w:val="004059E4"/>
    <w:rsid w:val="00407066"/>
    <w:rsid w:val="00417224"/>
    <w:rsid w:val="0041732E"/>
    <w:rsid w:val="00421DED"/>
    <w:rsid w:val="00424248"/>
    <w:rsid w:val="00426D3B"/>
    <w:rsid w:val="00430667"/>
    <w:rsid w:val="00432999"/>
    <w:rsid w:val="00436E88"/>
    <w:rsid w:val="0044087B"/>
    <w:rsid w:val="004412E3"/>
    <w:rsid w:val="00444BC0"/>
    <w:rsid w:val="00446D5A"/>
    <w:rsid w:val="0045058E"/>
    <w:rsid w:val="0045407D"/>
    <w:rsid w:val="004559F0"/>
    <w:rsid w:val="00457093"/>
    <w:rsid w:val="00457701"/>
    <w:rsid w:val="004624B6"/>
    <w:rsid w:val="004641E4"/>
    <w:rsid w:val="00464C41"/>
    <w:rsid w:val="00464D90"/>
    <w:rsid w:val="00474055"/>
    <w:rsid w:val="0047532C"/>
    <w:rsid w:val="004756FF"/>
    <w:rsid w:val="004801FA"/>
    <w:rsid w:val="00480695"/>
    <w:rsid w:val="00494159"/>
    <w:rsid w:val="004941F7"/>
    <w:rsid w:val="004942D0"/>
    <w:rsid w:val="0049533C"/>
    <w:rsid w:val="004969E2"/>
    <w:rsid w:val="004A1798"/>
    <w:rsid w:val="004A1C4A"/>
    <w:rsid w:val="004A4B9A"/>
    <w:rsid w:val="004A5C21"/>
    <w:rsid w:val="004B14CB"/>
    <w:rsid w:val="004B18BE"/>
    <w:rsid w:val="004B4764"/>
    <w:rsid w:val="004B5A93"/>
    <w:rsid w:val="004B601A"/>
    <w:rsid w:val="004C0C89"/>
    <w:rsid w:val="004C0CAD"/>
    <w:rsid w:val="004C248C"/>
    <w:rsid w:val="004C3FAE"/>
    <w:rsid w:val="004C5455"/>
    <w:rsid w:val="004C6EDF"/>
    <w:rsid w:val="004D0C9E"/>
    <w:rsid w:val="004D3FA9"/>
    <w:rsid w:val="004D47F3"/>
    <w:rsid w:val="004D48FB"/>
    <w:rsid w:val="004D7C13"/>
    <w:rsid w:val="004E0CC6"/>
    <w:rsid w:val="004E2A52"/>
    <w:rsid w:val="004E4532"/>
    <w:rsid w:val="004E4D85"/>
    <w:rsid w:val="004E519F"/>
    <w:rsid w:val="004E65A4"/>
    <w:rsid w:val="004F2F10"/>
    <w:rsid w:val="004F50C0"/>
    <w:rsid w:val="004F5289"/>
    <w:rsid w:val="004F7BFC"/>
    <w:rsid w:val="0050359B"/>
    <w:rsid w:val="0050535A"/>
    <w:rsid w:val="00505A1F"/>
    <w:rsid w:val="005102AE"/>
    <w:rsid w:val="005120D5"/>
    <w:rsid w:val="00517CFF"/>
    <w:rsid w:val="00520DA3"/>
    <w:rsid w:val="00522763"/>
    <w:rsid w:val="00523719"/>
    <w:rsid w:val="00524674"/>
    <w:rsid w:val="00524F65"/>
    <w:rsid w:val="00526E2A"/>
    <w:rsid w:val="005308FC"/>
    <w:rsid w:val="00530AF1"/>
    <w:rsid w:val="0053146B"/>
    <w:rsid w:val="00534549"/>
    <w:rsid w:val="0053500E"/>
    <w:rsid w:val="00535B29"/>
    <w:rsid w:val="00536070"/>
    <w:rsid w:val="00541716"/>
    <w:rsid w:val="005447E8"/>
    <w:rsid w:val="00552135"/>
    <w:rsid w:val="00553346"/>
    <w:rsid w:val="00553521"/>
    <w:rsid w:val="005609CF"/>
    <w:rsid w:val="005621C9"/>
    <w:rsid w:val="0056236F"/>
    <w:rsid w:val="005627C1"/>
    <w:rsid w:val="00563355"/>
    <w:rsid w:val="005635C4"/>
    <w:rsid w:val="0056360F"/>
    <w:rsid w:val="00570257"/>
    <w:rsid w:val="00570400"/>
    <w:rsid w:val="005758E9"/>
    <w:rsid w:val="005802A4"/>
    <w:rsid w:val="00581F03"/>
    <w:rsid w:val="005820E9"/>
    <w:rsid w:val="00582855"/>
    <w:rsid w:val="005852C0"/>
    <w:rsid w:val="0058727B"/>
    <w:rsid w:val="005922DD"/>
    <w:rsid w:val="00593EAF"/>
    <w:rsid w:val="005940DB"/>
    <w:rsid w:val="00594E6E"/>
    <w:rsid w:val="00596207"/>
    <w:rsid w:val="0059736B"/>
    <w:rsid w:val="0059753A"/>
    <w:rsid w:val="005B00B1"/>
    <w:rsid w:val="005B0BC8"/>
    <w:rsid w:val="005B2374"/>
    <w:rsid w:val="005B5A06"/>
    <w:rsid w:val="005B7D1D"/>
    <w:rsid w:val="005C0BD4"/>
    <w:rsid w:val="005C20E6"/>
    <w:rsid w:val="005C2D93"/>
    <w:rsid w:val="005C391E"/>
    <w:rsid w:val="005C7182"/>
    <w:rsid w:val="005D1EE7"/>
    <w:rsid w:val="005D48BA"/>
    <w:rsid w:val="005D57C9"/>
    <w:rsid w:val="005E1869"/>
    <w:rsid w:val="005E1B8E"/>
    <w:rsid w:val="005E43B1"/>
    <w:rsid w:val="005E64CE"/>
    <w:rsid w:val="005E6BEE"/>
    <w:rsid w:val="005E7232"/>
    <w:rsid w:val="00601626"/>
    <w:rsid w:val="00602412"/>
    <w:rsid w:val="00607BAC"/>
    <w:rsid w:val="00607BAF"/>
    <w:rsid w:val="00610186"/>
    <w:rsid w:val="006106C3"/>
    <w:rsid w:val="006125F9"/>
    <w:rsid w:val="006133F7"/>
    <w:rsid w:val="00614108"/>
    <w:rsid w:val="00614631"/>
    <w:rsid w:val="00614EEA"/>
    <w:rsid w:val="0061583C"/>
    <w:rsid w:val="00617469"/>
    <w:rsid w:val="0062004D"/>
    <w:rsid w:val="00626904"/>
    <w:rsid w:val="0062702C"/>
    <w:rsid w:val="006304A0"/>
    <w:rsid w:val="00632EDD"/>
    <w:rsid w:val="00633B81"/>
    <w:rsid w:val="00635F95"/>
    <w:rsid w:val="00637D67"/>
    <w:rsid w:val="00641013"/>
    <w:rsid w:val="0064153D"/>
    <w:rsid w:val="00642562"/>
    <w:rsid w:val="006438DA"/>
    <w:rsid w:val="006477D3"/>
    <w:rsid w:val="00650CC2"/>
    <w:rsid w:val="00652ED0"/>
    <w:rsid w:val="006531EF"/>
    <w:rsid w:val="0065679C"/>
    <w:rsid w:val="00660126"/>
    <w:rsid w:val="006638AA"/>
    <w:rsid w:val="00664378"/>
    <w:rsid w:val="00664C71"/>
    <w:rsid w:val="00665005"/>
    <w:rsid w:val="00666970"/>
    <w:rsid w:val="006715E3"/>
    <w:rsid w:val="0067293D"/>
    <w:rsid w:val="00672FA1"/>
    <w:rsid w:val="00673DD6"/>
    <w:rsid w:val="00674B66"/>
    <w:rsid w:val="00680F7D"/>
    <w:rsid w:val="00684710"/>
    <w:rsid w:val="00686D2C"/>
    <w:rsid w:val="00687D31"/>
    <w:rsid w:val="00690FC3"/>
    <w:rsid w:val="00695CF5"/>
    <w:rsid w:val="00697B23"/>
    <w:rsid w:val="006A1262"/>
    <w:rsid w:val="006A28C3"/>
    <w:rsid w:val="006A2EE8"/>
    <w:rsid w:val="006A412E"/>
    <w:rsid w:val="006B1159"/>
    <w:rsid w:val="006B22B9"/>
    <w:rsid w:val="006B28B1"/>
    <w:rsid w:val="006B2D9C"/>
    <w:rsid w:val="006B3765"/>
    <w:rsid w:val="006B3FF9"/>
    <w:rsid w:val="006B78FC"/>
    <w:rsid w:val="006C01FF"/>
    <w:rsid w:val="006C08AE"/>
    <w:rsid w:val="006C6215"/>
    <w:rsid w:val="006D0130"/>
    <w:rsid w:val="006D0CBD"/>
    <w:rsid w:val="006D3D30"/>
    <w:rsid w:val="006D4AEB"/>
    <w:rsid w:val="006D710C"/>
    <w:rsid w:val="006E05F7"/>
    <w:rsid w:val="006E1223"/>
    <w:rsid w:val="006E18BE"/>
    <w:rsid w:val="006E2773"/>
    <w:rsid w:val="006E350D"/>
    <w:rsid w:val="006E7806"/>
    <w:rsid w:val="006F077A"/>
    <w:rsid w:val="006F0AB0"/>
    <w:rsid w:val="006F2DB5"/>
    <w:rsid w:val="006F4C04"/>
    <w:rsid w:val="00706FB5"/>
    <w:rsid w:val="00710FD1"/>
    <w:rsid w:val="007117C2"/>
    <w:rsid w:val="00714949"/>
    <w:rsid w:val="00714A36"/>
    <w:rsid w:val="00716738"/>
    <w:rsid w:val="00721668"/>
    <w:rsid w:val="007265B9"/>
    <w:rsid w:val="0072754D"/>
    <w:rsid w:val="00727AFF"/>
    <w:rsid w:val="00730E39"/>
    <w:rsid w:val="00732617"/>
    <w:rsid w:val="00732E50"/>
    <w:rsid w:val="0073412B"/>
    <w:rsid w:val="007355B1"/>
    <w:rsid w:val="00735DB7"/>
    <w:rsid w:val="007406D1"/>
    <w:rsid w:val="00743354"/>
    <w:rsid w:val="0075061E"/>
    <w:rsid w:val="00750645"/>
    <w:rsid w:val="00752093"/>
    <w:rsid w:val="00757555"/>
    <w:rsid w:val="0076038A"/>
    <w:rsid w:val="00761DD2"/>
    <w:rsid w:val="00761F5F"/>
    <w:rsid w:val="00763D38"/>
    <w:rsid w:val="00764060"/>
    <w:rsid w:val="007701D1"/>
    <w:rsid w:val="007716D9"/>
    <w:rsid w:val="00771EAB"/>
    <w:rsid w:val="0077608C"/>
    <w:rsid w:val="007772D3"/>
    <w:rsid w:val="00780FDD"/>
    <w:rsid w:val="00782CBC"/>
    <w:rsid w:val="00787511"/>
    <w:rsid w:val="00790628"/>
    <w:rsid w:val="00790B74"/>
    <w:rsid w:val="00790B87"/>
    <w:rsid w:val="007957CA"/>
    <w:rsid w:val="0079687A"/>
    <w:rsid w:val="00797BB9"/>
    <w:rsid w:val="007A052C"/>
    <w:rsid w:val="007A2888"/>
    <w:rsid w:val="007A29E8"/>
    <w:rsid w:val="007A2FE4"/>
    <w:rsid w:val="007A3475"/>
    <w:rsid w:val="007A4900"/>
    <w:rsid w:val="007B09CF"/>
    <w:rsid w:val="007B1B75"/>
    <w:rsid w:val="007B2F4D"/>
    <w:rsid w:val="007B434A"/>
    <w:rsid w:val="007C13D7"/>
    <w:rsid w:val="007C1ACD"/>
    <w:rsid w:val="007C728F"/>
    <w:rsid w:val="007C7EF3"/>
    <w:rsid w:val="007D31A8"/>
    <w:rsid w:val="007D4019"/>
    <w:rsid w:val="007D499C"/>
    <w:rsid w:val="007D737B"/>
    <w:rsid w:val="007E0166"/>
    <w:rsid w:val="007E0DC7"/>
    <w:rsid w:val="007E49E0"/>
    <w:rsid w:val="007F1137"/>
    <w:rsid w:val="007F57CF"/>
    <w:rsid w:val="007F78A4"/>
    <w:rsid w:val="00801D8C"/>
    <w:rsid w:val="008032E9"/>
    <w:rsid w:val="008035C2"/>
    <w:rsid w:val="008042CA"/>
    <w:rsid w:val="00805E47"/>
    <w:rsid w:val="00807318"/>
    <w:rsid w:val="0081257C"/>
    <w:rsid w:val="00812E93"/>
    <w:rsid w:val="0081401E"/>
    <w:rsid w:val="0081480B"/>
    <w:rsid w:val="0081676B"/>
    <w:rsid w:val="00816FE5"/>
    <w:rsid w:val="00822422"/>
    <w:rsid w:val="008247D1"/>
    <w:rsid w:val="00824E0C"/>
    <w:rsid w:val="00825C26"/>
    <w:rsid w:val="00826315"/>
    <w:rsid w:val="00826F93"/>
    <w:rsid w:val="00830147"/>
    <w:rsid w:val="0083245F"/>
    <w:rsid w:val="00834389"/>
    <w:rsid w:val="00841795"/>
    <w:rsid w:val="0084520C"/>
    <w:rsid w:val="00845BB6"/>
    <w:rsid w:val="0084694D"/>
    <w:rsid w:val="0085458E"/>
    <w:rsid w:val="00856000"/>
    <w:rsid w:val="00857AF4"/>
    <w:rsid w:val="00860A98"/>
    <w:rsid w:val="00862BE6"/>
    <w:rsid w:val="00870EA1"/>
    <w:rsid w:val="00874F97"/>
    <w:rsid w:val="008771BF"/>
    <w:rsid w:val="0088175C"/>
    <w:rsid w:val="008838C8"/>
    <w:rsid w:val="00886D63"/>
    <w:rsid w:val="00887170"/>
    <w:rsid w:val="00890A83"/>
    <w:rsid w:val="00891281"/>
    <w:rsid w:val="00891347"/>
    <w:rsid w:val="00893E3C"/>
    <w:rsid w:val="008953CD"/>
    <w:rsid w:val="00896BF3"/>
    <w:rsid w:val="00897A7B"/>
    <w:rsid w:val="008A3EF4"/>
    <w:rsid w:val="008A4DED"/>
    <w:rsid w:val="008A6098"/>
    <w:rsid w:val="008B246C"/>
    <w:rsid w:val="008B3D5E"/>
    <w:rsid w:val="008B541E"/>
    <w:rsid w:val="008B5C61"/>
    <w:rsid w:val="008B686B"/>
    <w:rsid w:val="008C016E"/>
    <w:rsid w:val="008C3B0C"/>
    <w:rsid w:val="008C6B04"/>
    <w:rsid w:val="008D1430"/>
    <w:rsid w:val="008D27E0"/>
    <w:rsid w:val="008D2859"/>
    <w:rsid w:val="008E0C44"/>
    <w:rsid w:val="008E4DD6"/>
    <w:rsid w:val="008E751A"/>
    <w:rsid w:val="008F2A42"/>
    <w:rsid w:val="008F7B1B"/>
    <w:rsid w:val="00905249"/>
    <w:rsid w:val="00905800"/>
    <w:rsid w:val="00911129"/>
    <w:rsid w:val="00917707"/>
    <w:rsid w:val="00920403"/>
    <w:rsid w:val="0092132C"/>
    <w:rsid w:val="00922392"/>
    <w:rsid w:val="0092606B"/>
    <w:rsid w:val="009316A0"/>
    <w:rsid w:val="00931D4F"/>
    <w:rsid w:val="009336BD"/>
    <w:rsid w:val="00933C7A"/>
    <w:rsid w:val="00933DD6"/>
    <w:rsid w:val="009371F2"/>
    <w:rsid w:val="00937CCF"/>
    <w:rsid w:val="00937E69"/>
    <w:rsid w:val="00940A68"/>
    <w:rsid w:val="00940AAE"/>
    <w:rsid w:val="00941852"/>
    <w:rsid w:val="00943CFF"/>
    <w:rsid w:val="00944D7B"/>
    <w:rsid w:val="00945DFA"/>
    <w:rsid w:val="0094615C"/>
    <w:rsid w:val="0094647D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B2F"/>
    <w:rsid w:val="00963E52"/>
    <w:rsid w:val="009652F2"/>
    <w:rsid w:val="00965EF4"/>
    <w:rsid w:val="009668B3"/>
    <w:rsid w:val="009668F0"/>
    <w:rsid w:val="00971AB5"/>
    <w:rsid w:val="00973041"/>
    <w:rsid w:val="009765B1"/>
    <w:rsid w:val="0098015E"/>
    <w:rsid w:val="00985B8C"/>
    <w:rsid w:val="00993070"/>
    <w:rsid w:val="00994A1B"/>
    <w:rsid w:val="00996DD6"/>
    <w:rsid w:val="00997FC4"/>
    <w:rsid w:val="009A0AC8"/>
    <w:rsid w:val="009A0EC6"/>
    <w:rsid w:val="009B16A0"/>
    <w:rsid w:val="009B2DA6"/>
    <w:rsid w:val="009B33A5"/>
    <w:rsid w:val="009B6432"/>
    <w:rsid w:val="009C27BA"/>
    <w:rsid w:val="009C5D62"/>
    <w:rsid w:val="009C623A"/>
    <w:rsid w:val="009C7968"/>
    <w:rsid w:val="009E241F"/>
    <w:rsid w:val="009E3581"/>
    <w:rsid w:val="009F0113"/>
    <w:rsid w:val="009F03E7"/>
    <w:rsid w:val="009F2767"/>
    <w:rsid w:val="00A01B0C"/>
    <w:rsid w:val="00A07F34"/>
    <w:rsid w:val="00A11B69"/>
    <w:rsid w:val="00A11F51"/>
    <w:rsid w:val="00A13AC0"/>
    <w:rsid w:val="00A13DC7"/>
    <w:rsid w:val="00A165E6"/>
    <w:rsid w:val="00A20167"/>
    <w:rsid w:val="00A20786"/>
    <w:rsid w:val="00A212B4"/>
    <w:rsid w:val="00A21A2A"/>
    <w:rsid w:val="00A21AE2"/>
    <w:rsid w:val="00A21F68"/>
    <w:rsid w:val="00A2232C"/>
    <w:rsid w:val="00A22891"/>
    <w:rsid w:val="00A2296F"/>
    <w:rsid w:val="00A22DFE"/>
    <w:rsid w:val="00A23472"/>
    <w:rsid w:val="00A256DB"/>
    <w:rsid w:val="00A2732E"/>
    <w:rsid w:val="00A30DBB"/>
    <w:rsid w:val="00A32093"/>
    <w:rsid w:val="00A32633"/>
    <w:rsid w:val="00A34B90"/>
    <w:rsid w:val="00A3582F"/>
    <w:rsid w:val="00A37339"/>
    <w:rsid w:val="00A37598"/>
    <w:rsid w:val="00A37D36"/>
    <w:rsid w:val="00A40B65"/>
    <w:rsid w:val="00A44A9F"/>
    <w:rsid w:val="00A4556E"/>
    <w:rsid w:val="00A530F8"/>
    <w:rsid w:val="00A53464"/>
    <w:rsid w:val="00A55DDC"/>
    <w:rsid w:val="00A63206"/>
    <w:rsid w:val="00A63EB4"/>
    <w:rsid w:val="00A6490B"/>
    <w:rsid w:val="00A65753"/>
    <w:rsid w:val="00A67131"/>
    <w:rsid w:val="00A67E69"/>
    <w:rsid w:val="00A759A5"/>
    <w:rsid w:val="00A76067"/>
    <w:rsid w:val="00A777B8"/>
    <w:rsid w:val="00A811D5"/>
    <w:rsid w:val="00A81B55"/>
    <w:rsid w:val="00A8228D"/>
    <w:rsid w:val="00A82382"/>
    <w:rsid w:val="00A8297B"/>
    <w:rsid w:val="00A83A2D"/>
    <w:rsid w:val="00A854DB"/>
    <w:rsid w:val="00A93975"/>
    <w:rsid w:val="00A948B8"/>
    <w:rsid w:val="00A961E1"/>
    <w:rsid w:val="00AA02BE"/>
    <w:rsid w:val="00AA1853"/>
    <w:rsid w:val="00AA7FDB"/>
    <w:rsid w:val="00AB1BD5"/>
    <w:rsid w:val="00AB2AFE"/>
    <w:rsid w:val="00AB460C"/>
    <w:rsid w:val="00AB4DF6"/>
    <w:rsid w:val="00AB5C3D"/>
    <w:rsid w:val="00AC1CE0"/>
    <w:rsid w:val="00AD001A"/>
    <w:rsid w:val="00AD2880"/>
    <w:rsid w:val="00AD5B2B"/>
    <w:rsid w:val="00AE0AE1"/>
    <w:rsid w:val="00AE15A3"/>
    <w:rsid w:val="00AE163B"/>
    <w:rsid w:val="00AE1EF1"/>
    <w:rsid w:val="00AE4AD5"/>
    <w:rsid w:val="00AF0F10"/>
    <w:rsid w:val="00AF1384"/>
    <w:rsid w:val="00AF1930"/>
    <w:rsid w:val="00AF2422"/>
    <w:rsid w:val="00AF4E3C"/>
    <w:rsid w:val="00AF69BE"/>
    <w:rsid w:val="00AF70F7"/>
    <w:rsid w:val="00AF7C21"/>
    <w:rsid w:val="00B02EB8"/>
    <w:rsid w:val="00B04755"/>
    <w:rsid w:val="00B11306"/>
    <w:rsid w:val="00B11EC0"/>
    <w:rsid w:val="00B12B0B"/>
    <w:rsid w:val="00B1634E"/>
    <w:rsid w:val="00B22164"/>
    <w:rsid w:val="00B239D2"/>
    <w:rsid w:val="00B23D46"/>
    <w:rsid w:val="00B24529"/>
    <w:rsid w:val="00B2593B"/>
    <w:rsid w:val="00B269EC"/>
    <w:rsid w:val="00B27613"/>
    <w:rsid w:val="00B308D8"/>
    <w:rsid w:val="00B31360"/>
    <w:rsid w:val="00B3290D"/>
    <w:rsid w:val="00B3423E"/>
    <w:rsid w:val="00B361D1"/>
    <w:rsid w:val="00B4334B"/>
    <w:rsid w:val="00B446BB"/>
    <w:rsid w:val="00B50DA4"/>
    <w:rsid w:val="00B53083"/>
    <w:rsid w:val="00B57FDF"/>
    <w:rsid w:val="00B612FA"/>
    <w:rsid w:val="00B62859"/>
    <w:rsid w:val="00B632B1"/>
    <w:rsid w:val="00B63FA9"/>
    <w:rsid w:val="00B664A5"/>
    <w:rsid w:val="00B70B62"/>
    <w:rsid w:val="00B74B76"/>
    <w:rsid w:val="00B779C7"/>
    <w:rsid w:val="00B80BFA"/>
    <w:rsid w:val="00B871A3"/>
    <w:rsid w:val="00B9224D"/>
    <w:rsid w:val="00B92DDF"/>
    <w:rsid w:val="00B93575"/>
    <w:rsid w:val="00B94847"/>
    <w:rsid w:val="00B94A31"/>
    <w:rsid w:val="00B94F74"/>
    <w:rsid w:val="00B95402"/>
    <w:rsid w:val="00B96F76"/>
    <w:rsid w:val="00B97E5D"/>
    <w:rsid w:val="00BA0A57"/>
    <w:rsid w:val="00BA0B6B"/>
    <w:rsid w:val="00BA19AD"/>
    <w:rsid w:val="00BA3600"/>
    <w:rsid w:val="00BA382F"/>
    <w:rsid w:val="00BB16B0"/>
    <w:rsid w:val="00BB237D"/>
    <w:rsid w:val="00BB6091"/>
    <w:rsid w:val="00BC2C81"/>
    <w:rsid w:val="00BC440E"/>
    <w:rsid w:val="00BC57B7"/>
    <w:rsid w:val="00BC7AD2"/>
    <w:rsid w:val="00BD1189"/>
    <w:rsid w:val="00BD11D5"/>
    <w:rsid w:val="00BD1486"/>
    <w:rsid w:val="00BD3A8B"/>
    <w:rsid w:val="00BD4DCE"/>
    <w:rsid w:val="00BD5DFB"/>
    <w:rsid w:val="00BD6FF0"/>
    <w:rsid w:val="00BE10F7"/>
    <w:rsid w:val="00BE2353"/>
    <w:rsid w:val="00BE23A4"/>
    <w:rsid w:val="00BE5464"/>
    <w:rsid w:val="00BE773D"/>
    <w:rsid w:val="00BE7754"/>
    <w:rsid w:val="00BE7F08"/>
    <w:rsid w:val="00BF110E"/>
    <w:rsid w:val="00BF11A4"/>
    <w:rsid w:val="00BF1628"/>
    <w:rsid w:val="00BF4722"/>
    <w:rsid w:val="00BF6E5E"/>
    <w:rsid w:val="00BF793F"/>
    <w:rsid w:val="00C00526"/>
    <w:rsid w:val="00C10DB0"/>
    <w:rsid w:val="00C12519"/>
    <w:rsid w:val="00C1339B"/>
    <w:rsid w:val="00C155AE"/>
    <w:rsid w:val="00C173BA"/>
    <w:rsid w:val="00C221C2"/>
    <w:rsid w:val="00C24596"/>
    <w:rsid w:val="00C26C16"/>
    <w:rsid w:val="00C27848"/>
    <w:rsid w:val="00C311E1"/>
    <w:rsid w:val="00C31835"/>
    <w:rsid w:val="00C322AB"/>
    <w:rsid w:val="00C344CC"/>
    <w:rsid w:val="00C35833"/>
    <w:rsid w:val="00C36B0F"/>
    <w:rsid w:val="00C43DDC"/>
    <w:rsid w:val="00C45A55"/>
    <w:rsid w:val="00C4644C"/>
    <w:rsid w:val="00C47F51"/>
    <w:rsid w:val="00C50B6A"/>
    <w:rsid w:val="00C51029"/>
    <w:rsid w:val="00C511EA"/>
    <w:rsid w:val="00C5514F"/>
    <w:rsid w:val="00C60DE3"/>
    <w:rsid w:val="00C61CC9"/>
    <w:rsid w:val="00C63E65"/>
    <w:rsid w:val="00C652DD"/>
    <w:rsid w:val="00C6537D"/>
    <w:rsid w:val="00C67A5C"/>
    <w:rsid w:val="00C67D77"/>
    <w:rsid w:val="00C73609"/>
    <w:rsid w:val="00C7490D"/>
    <w:rsid w:val="00C76EFA"/>
    <w:rsid w:val="00C80EE3"/>
    <w:rsid w:val="00C8579B"/>
    <w:rsid w:val="00C905AB"/>
    <w:rsid w:val="00C9089A"/>
    <w:rsid w:val="00C910B9"/>
    <w:rsid w:val="00C93010"/>
    <w:rsid w:val="00C935FF"/>
    <w:rsid w:val="00C940AB"/>
    <w:rsid w:val="00C96819"/>
    <w:rsid w:val="00CA20E3"/>
    <w:rsid w:val="00CA2687"/>
    <w:rsid w:val="00CA5814"/>
    <w:rsid w:val="00CB09D7"/>
    <w:rsid w:val="00CB1DF7"/>
    <w:rsid w:val="00CB29FF"/>
    <w:rsid w:val="00CB2EC4"/>
    <w:rsid w:val="00CC0FCA"/>
    <w:rsid w:val="00CC32D8"/>
    <w:rsid w:val="00CC404D"/>
    <w:rsid w:val="00CC52A9"/>
    <w:rsid w:val="00CC56D8"/>
    <w:rsid w:val="00CC5792"/>
    <w:rsid w:val="00CC5C87"/>
    <w:rsid w:val="00CC67CE"/>
    <w:rsid w:val="00CD22AB"/>
    <w:rsid w:val="00CD2958"/>
    <w:rsid w:val="00CD47FC"/>
    <w:rsid w:val="00CD51B1"/>
    <w:rsid w:val="00CD557E"/>
    <w:rsid w:val="00CD6333"/>
    <w:rsid w:val="00CD6FB2"/>
    <w:rsid w:val="00CE089C"/>
    <w:rsid w:val="00CE16CD"/>
    <w:rsid w:val="00CE217D"/>
    <w:rsid w:val="00CE4E63"/>
    <w:rsid w:val="00CE6FF2"/>
    <w:rsid w:val="00CF2112"/>
    <w:rsid w:val="00CF317C"/>
    <w:rsid w:val="00CF517A"/>
    <w:rsid w:val="00CF5C59"/>
    <w:rsid w:val="00D037B2"/>
    <w:rsid w:val="00D03D1E"/>
    <w:rsid w:val="00D12FF3"/>
    <w:rsid w:val="00D1306F"/>
    <w:rsid w:val="00D16E8A"/>
    <w:rsid w:val="00D17F85"/>
    <w:rsid w:val="00D21A33"/>
    <w:rsid w:val="00D2325B"/>
    <w:rsid w:val="00D25950"/>
    <w:rsid w:val="00D260B8"/>
    <w:rsid w:val="00D2753F"/>
    <w:rsid w:val="00D30651"/>
    <w:rsid w:val="00D32868"/>
    <w:rsid w:val="00D33FA2"/>
    <w:rsid w:val="00D35DFC"/>
    <w:rsid w:val="00D37050"/>
    <w:rsid w:val="00D4465D"/>
    <w:rsid w:val="00D46F84"/>
    <w:rsid w:val="00D5289D"/>
    <w:rsid w:val="00D552D4"/>
    <w:rsid w:val="00D62FDA"/>
    <w:rsid w:val="00D631F2"/>
    <w:rsid w:val="00D6562A"/>
    <w:rsid w:val="00D6750D"/>
    <w:rsid w:val="00D703A8"/>
    <w:rsid w:val="00D7054F"/>
    <w:rsid w:val="00D71401"/>
    <w:rsid w:val="00D7154D"/>
    <w:rsid w:val="00D71A0B"/>
    <w:rsid w:val="00D743AC"/>
    <w:rsid w:val="00D746F4"/>
    <w:rsid w:val="00D7581F"/>
    <w:rsid w:val="00D7705D"/>
    <w:rsid w:val="00D7711F"/>
    <w:rsid w:val="00D80731"/>
    <w:rsid w:val="00D8287F"/>
    <w:rsid w:val="00D8310D"/>
    <w:rsid w:val="00D836F9"/>
    <w:rsid w:val="00D847D7"/>
    <w:rsid w:val="00D84A28"/>
    <w:rsid w:val="00D87F2B"/>
    <w:rsid w:val="00D90B99"/>
    <w:rsid w:val="00D93628"/>
    <w:rsid w:val="00D95550"/>
    <w:rsid w:val="00D95618"/>
    <w:rsid w:val="00DA034A"/>
    <w:rsid w:val="00DA2645"/>
    <w:rsid w:val="00DA2862"/>
    <w:rsid w:val="00DA3871"/>
    <w:rsid w:val="00DA6D10"/>
    <w:rsid w:val="00DA6E7B"/>
    <w:rsid w:val="00DA7CA2"/>
    <w:rsid w:val="00DB1F0C"/>
    <w:rsid w:val="00DB23FA"/>
    <w:rsid w:val="00DB2840"/>
    <w:rsid w:val="00DB3AF7"/>
    <w:rsid w:val="00DB4769"/>
    <w:rsid w:val="00DB4958"/>
    <w:rsid w:val="00DB71AB"/>
    <w:rsid w:val="00DC03DE"/>
    <w:rsid w:val="00DC6B8C"/>
    <w:rsid w:val="00DD274D"/>
    <w:rsid w:val="00DD28FF"/>
    <w:rsid w:val="00DD4392"/>
    <w:rsid w:val="00DD6D19"/>
    <w:rsid w:val="00DD75D4"/>
    <w:rsid w:val="00DD77F7"/>
    <w:rsid w:val="00DE1B15"/>
    <w:rsid w:val="00DE5AE0"/>
    <w:rsid w:val="00DE5B54"/>
    <w:rsid w:val="00DE69F2"/>
    <w:rsid w:val="00DF0DA7"/>
    <w:rsid w:val="00DF1D0E"/>
    <w:rsid w:val="00DF48F5"/>
    <w:rsid w:val="00DF62FE"/>
    <w:rsid w:val="00E054FF"/>
    <w:rsid w:val="00E07B04"/>
    <w:rsid w:val="00E10905"/>
    <w:rsid w:val="00E1130A"/>
    <w:rsid w:val="00E14F61"/>
    <w:rsid w:val="00E15D6C"/>
    <w:rsid w:val="00E16EB9"/>
    <w:rsid w:val="00E20905"/>
    <w:rsid w:val="00E21CE6"/>
    <w:rsid w:val="00E26035"/>
    <w:rsid w:val="00E26545"/>
    <w:rsid w:val="00E26DC2"/>
    <w:rsid w:val="00E26F48"/>
    <w:rsid w:val="00E273CD"/>
    <w:rsid w:val="00E30159"/>
    <w:rsid w:val="00E303C6"/>
    <w:rsid w:val="00E32473"/>
    <w:rsid w:val="00E331E1"/>
    <w:rsid w:val="00E34D09"/>
    <w:rsid w:val="00E3762E"/>
    <w:rsid w:val="00E44D26"/>
    <w:rsid w:val="00E46203"/>
    <w:rsid w:val="00E51FB4"/>
    <w:rsid w:val="00E5344D"/>
    <w:rsid w:val="00E541BE"/>
    <w:rsid w:val="00E55B5D"/>
    <w:rsid w:val="00E606F9"/>
    <w:rsid w:val="00E63072"/>
    <w:rsid w:val="00E6444A"/>
    <w:rsid w:val="00E64C69"/>
    <w:rsid w:val="00E64EBA"/>
    <w:rsid w:val="00E65BC6"/>
    <w:rsid w:val="00E6629A"/>
    <w:rsid w:val="00E6731F"/>
    <w:rsid w:val="00E70C02"/>
    <w:rsid w:val="00E7194C"/>
    <w:rsid w:val="00E727F6"/>
    <w:rsid w:val="00E7471C"/>
    <w:rsid w:val="00E765A2"/>
    <w:rsid w:val="00E7722C"/>
    <w:rsid w:val="00E80CC7"/>
    <w:rsid w:val="00E86ACE"/>
    <w:rsid w:val="00E90209"/>
    <w:rsid w:val="00E920EB"/>
    <w:rsid w:val="00E9263E"/>
    <w:rsid w:val="00E932F0"/>
    <w:rsid w:val="00E9416D"/>
    <w:rsid w:val="00E94FAE"/>
    <w:rsid w:val="00E961E2"/>
    <w:rsid w:val="00E96303"/>
    <w:rsid w:val="00E97415"/>
    <w:rsid w:val="00EA0202"/>
    <w:rsid w:val="00EA229E"/>
    <w:rsid w:val="00EA37CD"/>
    <w:rsid w:val="00EA48D8"/>
    <w:rsid w:val="00EA567E"/>
    <w:rsid w:val="00EA5EEB"/>
    <w:rsid w:val="00EB0120"/>
    <w:rsid w:val="00EB1154"/>
    <w:rsid w:val="00EC0854"/>
    <w:rsid w:val="00EC1B28"/>
    <w:rsid w:val="00EC5970"/>
    <w:rsid w:val="00EC7C67"/>
    <w:rsid w:val="00ED0D81"/>
    <w:rsid w:val="00ED1E7C"/>
    <w:rsid w:val="00ED2F70"/>
    <w:rsid w:val="00ED4A14"/>
    <w:rsid w:val="00ED5A85"/>
    <w:rsid w:val="00EE02B4"/>
    <w:rsid w:val="00EE0B8F"/>
    <w:rsid w:val="00EE217E"/>
    <w:rsid w:val="00EE49F2"/>
    <w:rsid w:val="00EE538A"/>
    <w:rsid w:val="00EE54E8"/>
    <w:rsid w:val="00EF00E7"/>
    <w:rsid w:val="00EF1178"/>
    <w:rsid w:val="00EF124B"/>
    <w:rsid w:val="00EF194C"/>
    <w:rsid w:val="00EF1C55"/>
    <w:rsid w:val="00EF1D8B"/>
    <w:rsid w:val="00EF408D"/>
    <w:rsid w:val="00EF56FC"/>
    <w:rsid w:val="00EF58BC"/>
    <w:rsid w:val="00EF67C8"/>
    <w:rsid w:val="00F02166"/>
    <w:rsid w:val="00F02AA2"/>
    <w:rsid w:val="00F04709"/>
    <w:rsid w:val="00F06998"/>
    <w:rsid w:val="00F075E7"/>
    <w:rsid w:val="00F10E0F"/>
    <w:rsid w:val="00F12D2D"/>
    <w:rsid w:val="00F13C0D"/>
    <w:rsid w:val="00F15ACC"/>
    <w:rsid w:val="00F206D6"/>
    <w:rsid w:val="00F20DD7"/>
    <w:rsid w:val="00F216F0"/>
    <w:rsid w:val="00F21B37"/>
    <w:rsid w:val="00F22A71"/>
    <w:rsid w:val="00F278BE"/>
    <w:rsid w:val="00F27EE2"/>
    <w:rsid w:val="00F35167"/>
    <w:rsid w:val="00F35F60"/>
    <w:rsid w:val="00F40D04"/>
    <w:rsid w:val="00F4187E"/>
    <w:rsid w:val="00F42D66"/>
    <w:rsid w:val="00F45493"/>
    <w:rsid w:val="00F47CAD"/>
    <w:rsid w:val="00F47FE8"/>
    <w:rsid w:val="00F51CC2"/>
    <w:rsid w:val="00F5261D"/>
    <w:rsid w:val="00F543FF"/>
    <w:rsid w:val="00F57041"/>
    <w:rsid w:val="00F573EE"/>
    <w:rsid w:val="00F60274"/>
    <w:rsid w:val="00F61E52"/>
    <w:rsid w:val="00F63C01"/>
    <w:rsid w:val="00F63D36"/>
    <w:rsid w:val="00F7003C"/>
    <w:rsid w:val="00F70F27"/>
    <w:rsid w:val="00F7392A"/>
    <w:rsid w:val="00F73F53"/>
    <w:rsid w:val="00F854F5"/>
    <w:rsid w:val="00F86DA0"/>
    <w:rsid w:val="00F8746D"/>
    <w:rsid w:val="00F87CA1"/>
    <w:rsid w:val="00F9092D"/>
    <w:rsid w:val="00F914C7"/>
    <w:rsid w:val="00F9255B"/>
    <w:rsid w:val="00F92A18"/>
    <w:rsid w:val="00F956AB"/>
    <w:rsid w:val="00F967C3"/>
    <w:rsid w:val="00FA07CC"/>
    <w:rsid w:val="00FA2E2E"/>
    <w:rsid w:val="00FA4AAD"/>
    <w:rsid w:val="00FA5DF5"/>
    <w:rsid w:val="00FB003A"/>
    <w:rsid w:val="00FB0FE8"/>
    <w:rsid w:val="00FB256D"/>
    <w:rsid w:val="00FB272D"/>
    <w:rsid w:val="00FB2BF7"/>
    <w:rsid w:val="00FB3B7B"/>
    <w:rsid w:val="00FB4449"/>
    <w:rsid w:val="00FC0B9C"/>
    <w:rsid w:val="00FC2147"/>
    <w:rsid w:val="00FC4492"/>
    <w:rsid w:val="00FC5AA8"/>
    <w:rsid w:val="00FC7706"/>
    <w:rsid w:val="00FD1154"/>
    <w:rsid w:val="00FD11BD"/>
    <w:rsid w:val="00FD32A1"/>
    <w:rsid w:val="00FD35BC"/>
    <w:rsid w:val="00FD36CF"/>
    <w:rsid w:val="00FD4CCD"/>
    <w:rsid w:val="00FD4CF1"/>
    <w:rsid w:val="00FD56AB"/>
    <w:rsid w:val="00FD596F"/>
    <w:rsid w:val="00FE21DB"/>
    <w:rsid w:val="00FE44C3"/>
    <w:rsid w:val="00FE4F7B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3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4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68ADC-DD69-1A43-BC39-0BDFEDA2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D:\FSOFT\SERVER GST\86.WIP\2.Template\2.Content\Template_Training Assignments.dotx</Template>
  <TotalTime>424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1808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Tran Quang Duong (FA.HN)</cp:lastModifiedBy>
  <cp:revision>1001</cp:revision>
  <cp:lastPrinted>2010-11-26T02:45:00Z</cp:lastPrinted>
  <dcterms:created xsi:type="dcterms:W3CDTF">2019-06-26T16:09:00Z</dcterms:created>
  <dcterms:modified xsi:type="dcterms:W3CDTF">2020-07-13T06:31:00Z</dcterms:modified>
  <cp:category>Template</cp:category>
  <cp:contentStatus>20/11/2012</cp:contentStatus>
</cp:coreProperties>
</file>