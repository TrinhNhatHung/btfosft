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29538693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Front-end </w:t>
      </w:r>
      <w:r w:rsidR="00843514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React</w:t>
      </w:r>
    </w:p>
    <w:p w14:paraId="463FA453" w14:textId="06FCEB1A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0D73A1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690B008" w14:textId="28073072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7273D30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7B2BFA" w14:textId="6074D890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24E49ECE" w14:textId="70121C95" w:rsidR="001A500D" w:rsidRDefault="00B9484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81901577" w:history="1">
        <w:r w:rsidR="001A500D" w:rsidRPr="00C26D1D">
          <w:rPr>
            <w:rStyle w:val="Hyperlink"/>
            <w:noProof/>
          </w:rPr>
          <w:t>Objectives:</w:t>
        </w:r>
        <w:r w:rsidR="001A500D">
          <w:rPr>
            <w:noProof/>
            <w:webHidden/>
          </w:rPr>
          <w:tab/>
        </w:r>
        <w:r w:rsidR="001A500D">
          <w:rPr>
            <w:noProof/>
            <w:webHidden/>
          </w:rPr>
          <w:fldChar w:fldCharType="begin"/>
        </w:r>
        <w:r w:rsidR="001A500D">
          <w:rPr>
            <w:noProof/>
            <w:webHidden/>
          </w:rPr>
          <w:instrText xml:space="preserve"> PAGEREF _Toc81901577 \h </w:instrText>
        </w:r>
        <w:r w:rsidR="001A500D">
          <w:rPr>
            <w:noProof/>
            <w:webHidden/>
          </w:rPr>
        </w:r>
        <w:r w:rsidR="001A500D">
          <w:rPr>
            <w:noProof/>
            <w:webHidden/>
          </w:rPr>
          <w:fldChar w:fldCharType="separate"/>
        </w:r>
        <w:r w:rsidR="001A500D">
          <w:rPr>
            <w:noProof/>
            <w:webHidden/>
          </w:rPr>
          <w:t>4</w:t>
        </w:r>
        <w:r w:rsidR="001A500D">
          <w:rPr>
            <w:noProof/>
            <w:webHidden/>
          </w:rPr>
          <w:fldChar w:fldCharType="end"/>
        </w:r>
      </w:hyperlink>
    </w:p>
    <w:p w14:paraId="71AD0C8A" w14:textId="54B00765" w:rsidR="001A500D" w:rsidRDefault="001A500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1901578" w:history="1">
        <w:r w:rsidRPr="00C26D1D">
          <w:rPr>
            <w:rStyle w:val="Hyperlink"/>
            <w:noProof/>
          </w:rPr>
          <w:t>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_Toc81901578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C703D2" w14:textId="3457A5D1" w:rsidR="001A500D" w:rsidRDefault="001A500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1901579" w:history="1">
        <w:r w:rsidRPr="00C26D1D">
          <w:rPr>
            <w:rStyle w:val="Hyperlink"/>
            <w:noProof/>
          </w:rPr>
          <w:t>Functionalities: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_Toc81901579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A422A" w14:textId="221A9E91" w:rsidR="001A500D" w:rsidRDefault="001A500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1901580" w:history="1">
        <w:r w:rsidRPr="00C26D1D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_Toc81901580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D2D08" w14:textId="1DD58F3B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145B255F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FE</w:t>
            </w:r>
            <w:proofErr w:type="spellStart"/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FW</w:t>
            </w:r>
            <w:r w:rsidR="00490916">
              <w:rPr>
                <w:rFonts w:cs="Arial"/>
                <w:b/>
                <w:color w:val="FFFFFF" w:themeColor="background1"/>
                <w:szCs w:val="24"/>
                <w:lang w:val="en-US"/>
              </w:rPr>
              <w:t>_React</w:t>
            </w:r>
            <w:proofErr w:type="spellEnd"/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</w:t>
            </w:r>
            <w:r w:rsidR="00931D4F">
              <w:rPr>
                <w:rFonts w:cs="Arial"/>
                <w:b/>
                <w:color w:val="FFFFFF" w:themeColor="background1"/>
                <w:szCs w:val="24"/>
                <w:lang w:val="en-US"/>
              </w:rPr>
              <w:t>M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.A</w:t>
            </w:r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02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0</w:t>
            </w:r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4C18B252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9D5106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3DA80A74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971F69">
              <w:rPr>
                <w:rFonts w:cs="Arial"/>
                <w:b/>
                <w:color w:val="FFFFFF" w:themeColor="background1"/>
                <w:szCs w:val="24"/>
                <w:lang w:val="en-US"/>
              </w:rPr>
              <w:t>5</w:t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0</w:t>
            </w:r>
          </w:p>
        </w:tc>
      </w:tr>
    </w:tbl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0" w:name="_Toc81901577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0"/>
    </w:p>
    <w:p w14:paraId="03C2921A" w14:textId="7FA55EB5" w:rsidR="00834389" w:rsidRDefault="00834389" w:rsidP="0040282B">
      <w:pPr>
        <w:pStyle w:val="ListParagraph"/>
        <w:numPr>
          <w:ilvl w:val="0"/>
          <w:numId w:val="5"/>
        </w:numPr>
      </w:pPr>
      <w:r>
        <w:t xml:space="preserve">Understand </w:t>
      </w:r>
      <w:r w:rsidR="00FD32A1">
        <w:rPr>
          <w:lang w:val="en-US"/>
        </w:rPr>
        <w:t xml:space="preserve">Overview Architecture of </w:t>
      </w:r>
      <w:r w:rsidR="0020496F">
        <w:rPr>
          <w:lang w:val="en-US"/>
        </w:rPr>
        <w:t>React</w:t>
      </w:r>
    </w:p>
    <w:p w14:paraId="5A6B99DA" w14:textId="74329569" w:rsidR="00834389" w:rsidRDefault="00FD32A1" w:rsidP="0040282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Understand standard </w:t>
      </w:r>
      <w:r w:rsidR="00490916">
        <w:rPr>
          <w:lang w:val="en-US"/>
        </w:rPr>
        <w:t>React</w:t>
      </w:r>
      <w:r>
        <w:rPr>
          <w:lang w:val="en-US"/>
        </w:rPr>
        <w:t xml:space="preserve"> project</w:t>
      </w:r>
    </w:p>
    <w:p w14:paraId="0844B257" w14:textId="77777777" w:rsidR="00D57753" w:rsidRDefault="00D57753" w:rsidP="00D57753">
      <w:pPr>
        <w:pStyle w:val="ListParagraph"/>
        <w:numPr>
          <w:ilvl w:val="0"/>
          <w:numId w:val="5"/>
        </w:numPr>
      </w:pPr>
      <w:r>
        <w:rPr>
          <w:lang w:val="en-US"/>
        </w:rPr>
        <w:t>Understand React Props and State</w:t>
      </w:r>
    </w:p>
    <w:p w14:paraId="4E7A75C4" w14:textId="755A5BDB" w:rsidR="00D57753" w:rsidRDefault="00D57753" w:rsidP="00D57753">
      <w:pPr>
        <w:pStyle w:val="ListParagraph"/>
        <w:numPr>
          <w:ilvl w:val="0"/>
          <w:numId w:val="5"/>
        </w:numPr>
        <w:rPr>
          <w:lang w:val="en-US"/>
        </w:rPr>
      </w:pPr>
      <w:r>
        <w:t>Able</w:t>
      </w:r>
      <w:r>
        <w:rPr>
          <w:lang w:val="en-US"/>
        </w:rPr>
        <w:t xml:space="preserve"> to add class to HTML/React element</w:t>
      </w:r>
    </w:p>
    <w:p w14:paraId="2C907ECC" w14:textId="77777777" w:rsidR="002F5415" w:rsidRDefault="00D57753" w:rsidP="00D57753">
      <w:pPr>
        <w:pStyle w:val="ListParagraph"/>
        <w:numPr>
          <w:ilvl w:val="0"/>
          <w:numId w:val="5"/>
        </w:numPr>
        <w:rPr>
          <w:lang w:val="en-US"/>
        </w:rPr>
      </w:pPr>
      <w:r w:rsidRPr="00D57753">
        <w:rPr>
          <w:lang w:val="en-US"/>
        </w:rPr>
        <w:t>Able to add and implement React Bootstra</w:t>
      </w:r>
      <w:r w:rsidR="002F5415">
        <w:rPr>
          <w:lang w:val="en-US"/>
        </w:rPr>
        <w:t>p</w:t>
      </w:r>
    </w:p>
    <w:p w14:paraId="7CC77779" w14:textId="14FC4284" w:rsidR="00D57753" w:rsidRPr="002F5415" w:rsidRDefault="002F5415" w:rsidP="00D57753">
      <w:pPr>
        <w:pStyle w:val="ListParagraph"/>
        <w:numPr>
          <w:ilvl w:val="0"/>
          <w:numId w:val="5"/>
        </w:numPr>
        <w:rPr>
          <w:lang w:val="en-US"/>
        </w:rPr>
      </w:pPr>
      <w:r w:rsidRPr="002F5415">
        <w:rPr>
          <w:lang w:val="en-US"/>
        </w:rPr>
        <w:t>Form Validation and Handling Form Data in React</w:t>
      </w:r>
    </w:p>
    <w:p w14:paraId="266A3EE7" w14:textId="7CF6C57F" w:rsidR="009F2767" w:rsidRDefault="00DF0DA7" w:rsidP="00E90209">
      <w:pPr>
        <w:pStyle w:val="FALev3"/>
        <w:spacing w:before="120" w:after="120"/>
      </w:pPr>
      <w:bookmarkStart w:id="1" w:name="_Toc81901578"/>
      <w:r>
        <w:t>Requirement</w:t>
      </w:r>
      <w:r w:rsidR="00A20786">
        <w:t>s:</w:t>
      </w:r>
      <w:bookmarkEnd w:id="1"/>
    </w:p>
    <w:p w14:paraId="3E984C34" w14:textId="7621B674" w:rsidR="00F44419" w:rsidRDefault="00F44419" w:rsidP="00C81D24">
      <w:pPr>
        <w:jc w:val="center"/>
      </w:pPr>
      <w:bookmarkStart w:id="2" w:name="_Toc81901579"/>
      <w:r>
        <w:t>Lậ</w:t>
      </w:r>
      <w:r>
        <w:t>p trình giao điện của page</w:t>
      </w:r>
      <w:r>
        <w:t xml:space="preserve"> như sau: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 wp14:anchorId="0C6350F3" wp14:editId="5784E09F">
            <wp:extent cx="5556452" cy="1092138"/>
            <wp:effectExtent l="0" t="0" r="635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367" cy="10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0EF55" w14:textId="77777777" w:rsidR="00F44419" w:rsidRPr="00407066" w:rsidRDefault="00F44419" w:rsidP="00F44419">
      <w:pPr>
        <w:pStyle w:val="FALev3"/>
        <w:spacing w:before="120" w:after="120"/>
      </w:pPr>
      <w:r>
        <w:br/>
        <w:t>F</w:t>
      </w:r>
      <w:r w:rsidRPr="00407066">
        <w:t>unctionalities</w:t>
      </w:r>
      <w:r>
        <w:t>:</w:t>
      </w:r>
    </w:p>
    <w:p w14:paraId="290DCFE6" w14:textId="77777777" w:rsidR="00F44419" w:rsidRPr="00A36E99" w:rsidRDefault="00F44419" w:rsidP="00ED5101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A36E99">
        <w:rPr>
          <w:b/>
          <w:lang w:val="en-US"/>
        </w:rPr>
        <w:t>Hiển</w:t>
      </w:r>
      <w:proofErr w:type="spellEnd"/>
      <w:r w:rsidRPr="00A36E99">
        <w:rPr>
          <w:b/>
          <w:lang w:val="en-US"/>
        </w:rPr>
        <w:t xml:space="preserve"> </w:t>
      </w:r>
      <w:proofErr w:type="spellStart"/>
      <w:r w:rsidRPr="00A36E99">
        <w:rPr>
          <w:b/>
          <w:lang w:val="en-US"/>
        </w:rPr>
        <w:t>thị</w:t>
      </w:r>
      <w:proofErr w:type="spellEnd"/>
      <w:r w:rsidRPr="00A36E99">
        <w:rPr>
          <w:b/>
          <w:lang w:val="en-US"/>
        </w:rPr>
        <w:t xml:space="preserve"> Form </w:t>
      </w:r>
      <w:proofErr w:type="spellStart"/>
      <w:r w:rsidRPr="00A36E99">
        <w:rPr>
          <w:b/>
          <w:lang w:val="en-US"/>
        </w:rPr>
        <w:t>và</w:t>
      </w:r>
      <w:proofErr w:type="spellEnd"/>
      <w:r w:rsidRPr="00A36E99">
        <w:rPr>
          <w:b/>
          <w:lang w:val="en-US"/>
        </w:rPr>
        <w:t xml:space="preserve"> </w:t>
      </w:r>
      <w:proofErr w:type="spellStart"/>
      <w:r w:rsidRPr="00A36E99">
        <w:rPr>
          <w:b/>
          <w:lang w:val="en-US"/>
        </w:rPr>
        <w:t>tạo</w:t>
      </w:r>
      <w:proofErr w:type="spellEnd"/>
      <w:r w:rsidRPr="00A36E99">
        <w:rPr>
          <w:b/>
          <w:lang w:val="en-US"/>
        </w:rPr>
        <w:t xml:space="preserve"> </w:t>
      </w:r>
      <w:proofErr w:type="spellStart"/>
      <w:r w:rsidRPr="00A36E99">
        <w:rPr>
          <w:b/>
          <w:lang w:val="en-US"/>
        </w:rPr>
        <w:t>mới</w:t>
      </w:r>
      <w:proofErr w:type="spellEnd"/>
      <w:r w:rsidRPr="00A36E99">
        <w:rPr>
          <w:b/>
          <w:lang w:val="en-US"/>
        </w:rPr>
        <w:t xml:space="preserve"> user </w:t>
      </w:r>
    </w:p>
    <w:p w14:paraId="077A91BA" w14:textId="77777777" w:rsidR="002F0821" w:rsidRDefault="00F44419" w:rsidP="00A36E99">
      <w:pPr>
        <w:pStyle w:val="ListParagraph"/>
        <w:numPr>
          <w:ilvl w:val="0"/>
          <w:numId w:val="21"/>
        </w:numPr>
      </w:pPr>
      <w:r>
        <w:t>Khi bấm</w:t>
      </w:r>
      <w:r w:rsidR="00A36E99" w:rsidRPr="00A36E99">
        <w:rPr>
          <w:lang w:val="en-US"/>
        </w:rPr>
        <w:t xml:space="preserve"> </w:t>
      </w:r>
      <w:proofErr w:type="spellStart"/>
      <w:r w:rsidR="00A36E99" w:rsidRPr="00A36E99">
        <w:rPr>
          <w:lang w:val="en-US"/>
        </w:rPr>
        <w:t>vào</w:t>
      </w:r>
      <w:proofErr w:type="spellEnd"/>
      <w:r w:rsidR="00A36E99" w:rsidRPr="00A36E99">
        <w:rPr>
          <w:lang w:val="en-US"/>
        </w:rPr>
        <w:t xml:space="preserve"> button</w:t>
      </w:r>
      <w:r>
        <w:t xml:space="preserve"> </w:t>
      </w:r>
      <w:r w:rsidR="00A36E99" w:rsidRPr="00A36E99">
        <w:rPr>
          <w:b/>
          <w:lang w:val="en-US"/>
        </w:rPr>
        <w:t>[</w:t>
      </w:r>
      <w:r w:rsidRPr="00A36E99">
        <w:rPr>
          <w:b/>
        </w:rPr>
        <w:t>create user</w:t>
      </w:r>
      <w:r w:rsidR="00A36E99" w:rsidRPr="00A36E99">
        <w:rPr>
          <w:b/>
          <w:lang w:val="en-US"/>
        </w:rPr>
        <w:t>]</w:t>
      </w:r>
      <w:r>
        <w:t xml:space="preserve"> sẽ hiển thị form create user như sau:</w:t>
      </w:r>
    </w:p>
    <w:p w14:paraId="145E5307" w14:textId="6F49588F" w:rsidR="00A36E99" w:rsidRDefault="00F44419" w:rsidP="002F0821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017EA09E" wp14:editId="2B5BE4F5">
            <wp:extent cx="5428259" cy="1067681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259" cy="106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74601" w14:textId="3870434A" w:rsidR="002D60B7" w:rsidRPr="002D60B7" w:rsidRDefault="002D60B7" w:rsidP="002F0821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</w:t>
      </w:r>
    </w:p>
    <w:p w14:paraId="48AADA65" w14:textId="70FEAA96" w:rsidR="00F44419" w:rsidRDefault="00A36E99" w:rsidP="00A36E99">
      <w:pPr>
        <w:pStyle w:val="ListParagraph"/>
        <w:numPr>
          <w:ilvl w:val="0"/>
          <w:numId w:val="21"/>
        </w:num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r w:rsidRPr="002F0821">
        <w:rPr>
          <w:b/>
          <w:lang w:val="en-US"/>
        </w:rPr>
        <w:t>[create]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r>
        <w:t xml:space="preserve">Validate </w:t>
      </w:r>
      <w:proofErr w:type="spellStart"/>
      <w:r w:rsidR="001E72D5">
        <w:rPr>
          <w:lang w:val="en-US"/>
        </w:rPr>
        <w:t>cho</w:t>
      </w:r>
      <w:proofErr w:type="spellEnd"/>
      <w:r w:rsidR="001E72D5">
        <w:rPr>
          <w:lang w:val="en-US"/>
        </w:rPr>
        <w:t xml:space="preserve"> </w:t>
      </w:r>
      <w:proofErr w:type="spellStart"/>
      <w:r w:rsidR="001E72D5">
        <w:rPr>
          <w:lang w:val="en-US"/>
        </w:rPr>
        <w:t>các</w:t>
      </w:r>
      <w:proofErr w:type="spellEnd"/>
      <w:r w:rsidR="001E72D5">
        <w:rPr>
          <w:lang w:val="en-US"/>
        </w:rPr>
        <w:t xml:space="preserve"> item </w:t>
      </w:r>
      <w:proofErr w:type="spellStart"/>
      <w:r w:rsidR="001E72D5">
        <w:rPr>
          <w:lang w:val="en-US"/>
        </w:rPr>
        <w:t>trong</w:t>
      </w:r>
      <w:proofErr w:type="spellEnd"/>
      <w:r w:rsidR="001E72D5">
        <w:rPr>
          <w:lang w:val="en-US"/>
        </w:rPr>
        <w:t xml:space="preserve"> Form </w:t>
      </w:r>
      <w:r>
        <w:t>như sau:</w:t>
      </w:r>
    </w:p>
    <w:p w14:paraId="74E32324" w14:textId="5F24E527" w:rsidR="002F0821" w:rsidRDefault="002F0821" w:rsidP="005D4D8C">
      <w:pPr>
        <w:pStyle w:val="ListParagraph"/>
        <w:numPr>
          <w:ilvl w:val="0"/>
          <w:numId w:val="22"/>
        </w:numPr>
        <w:ind w:left="1080"/>
        <w:rPr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14:paraId="2577F4FE" w14:textId="05DD79FB" w:rsidR="002F0821" w:rsidRDefault="002F0821" w:rsidP="005D4D8C">
      <w:pPr>
        <w:pStyle w:val="ListParagraph"/>
        <w:numPr>
          <w:ilvl w:val="0"/>
          <w:numId w:val="22"/>
        </w:numPr>
        <w:ind w:left="1080"/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Text (Alphabet)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</w:p>
    <w:p w14:paraId="1C9D4BBB" w14:textId="3F955177" w:rsidR="002F0821" w:rsidRPr="002F0821" w:rsidRDefault="002F0821" w:rsidP="005D4D8C">
      <w:pPr>
        <w:pStyle w:val="ListParagraph"/>
        <w:numPr>
          <w:ilvl w:val="0"/>
          <w:numId w:val="22"/>
        </w:numPr>
        <w:ind w:left="1080"/>
        <w:rPr>
          <w:lang w:val="en-US"/>
        </w:rPr>
      </w:pPr>
      <w:r>
        <w:rPr>
          <w:lang w:val="en-US"/>
        </w:rPr>
        <w:t xml:space="preserve">Age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Phone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44386597" w14:textId="3F420A15" w:rsidR="00AD5652" w:rsidRPr="00AD5652" w:rsidRDefault="00F44419" w:rsidP="005D4D8C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114300" distB="114300" distL="114300" distR="114300" wp14:anchorId="671118F5" wp14:editId="711C598F">
            <wp:extent cx="3826360" cy="1094105"/>
            <wp:effectExtent l="0" t="0" r="317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842" cy="110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984D4" w14:textId="5C5B44B3" w:rsidR="00AD5652" w:rsidRPr="005D4D8C" w:rsidRDefault="00AD5652" w:rsidP="005D4D8C">
      <w:pPr>
        <w:pStyle w:val="ListParagraph"/>
        <w:numPr>
          <w:ilvl w:val="0"/>
          <w:numId w:val="22"/>
        </w:numPr>
        <w:ind w:left="1080"/>
        <w:rPr>
          <w:lang w:val="en-US"/>
        </w:rPr>
      </w:pPr>
      <w:proofErr w:type="spellStart"/>
      <w:r w:rsidRPr="005D4D8C">
        <w:rPr>
          <w:lang w:val="en-US"/>
        </w:rPr>
        <w:t>Hiển</w:t>
      </w:r>
      <w:proofErr w:type="spellEnd"/>
      <w:r w:rsidRPr="005D4D8C">
        <w:rPr>
          <w:lang w:val="en-US"/>
        </w:rPr>
        <w:t xml:space="preserve"> </w:t>
      </w:r>
      <w:proofErr w:type="spellStart"/>
      <w:r w:rsidRPr="005D4D8C">
        <w:rPr>
          <w:lang w:val="en-US"/>
        </w:rPr>
        <w:t>thị</w:t>
      </w:r>
      <w:proofErr w:type="spellEnd"/>
      <w:r w:rsidRPr="005D4D8C">
        <w:rPr>
          <w:lang w:val="en-US"/>
        </w:rPr>
        <w:t xml:space="preserve"> </w:t>
      </w:r>
      <w:proofErr w:type="spellStart"/>
      <w:r w:rsidRPr="005D4D8C">
        <w:rPr>
          <w:lang w:val="en-US"/>
        </w:rPr>
        <w:t>lỗi</w:t>
      </w:r>
      <w:proofErr w:type="spellEnd"/>
      <w:r w:rsidRPr="005D4D8C">
        <w:rPr>
          <w:lang w:val="en-US"/>
        </w:rPr>
        <w:t xml:space="preserve"> </w:t>
      </w:r>
      <w:proofErr w:type="spellStart"/>
      <w:r w:rsidR="005D4D8C" w:rsidRPr="005D4D8C">
        <w:rPr>
          <w:lang w:val="en-US"/>
        </w:rPr>
        <w:t>của</w:t>
      </w:r>
      <w:proofErr w:type="spellEnd"/>
      <w:r w:rsidR="005D4D8C" w:rsidRPr="005D4D8C">
        <w:rPr>
          <w:lang w:val="en-US"/>
        </w:rPr>
        <w:t xml:space="preserve"> </w:t>
      </w:r>
      <w:proofErr w:type="spellStart"/>
      <w:r w:rsidR="005D4D8C" w:rsidRPr="005D4D8C">
        <w:rPr>
          <w:lang w:val="en-US"/>
        </w:rPr>
        <w:t>các</w:t>
      </w:r>
      <w:proofErr w:type="spellEnd"/>
      <w:r w:rsidR="005D4D8C" w:rsidRPr="005D4D8C">
        <w:rPr>
          <w:lang w:val="en-US"/>
        </w:rPr>
        <w:t xml:space="preserve"> item </w:t>
      </w:r>
      <w:proofErr w:type="spellStart"/>
      <w:r w:rsidR="005D4D8C" w:rsidRPr="005D4D8C">
        <w:rPr>
          <w:lang w:val="en-US"/>
        </w:rPr>
        <w:t>tương</w:t>
      </w:r>
      <w:proofErr w:type="spellEnd"/>
      <w:r w:rsidR="005D4D8C" w:rsidRPr="005D4D8C">
        <w:rPr>
          <w:lang w:val="en-US"/>
        </w:rPr>
        <w:t xml:space="preserve"> </w:t>
      </w:r>
      <w:proofErr w:type="spellStart"/>
      <w:r w:rsidR="005D4D8C" w:rsidRPr="005D4D8C">
        <w:rPr>
          <w:lang w:val="en-US"/>
        </w:rPr>
        <w:t>ứng</w:t>
      </w:r>
      <w:proofErr w:type="spellEnd"/>
      <w:r w:rsidR="005D4D8C" w:rsidRPr="005D4D8C">
        <w:rPr>
          <w:lang w:val="en-US"/>
        </w:rPr>
        <w:t xml:space="preserve"> </w:t>
      </w:r>
      <w:proofErr w:type="spellStart"/>
      <w:r w:rsidR="005D4D8C" w:rsidRPr="005D4D8C">
        <w:rPr>
          <w:lang w:val="en-US"/>
        </w:rPr>
        <w:t>trên</w:t>
      </w:r>
      <w:proofErr w:type="spellEnd"/>
      <w:r w:rsidR="005D4D8C" w:rsidRPr="005D4D8C">
        <w:rPr>
          <w:lang w:val="en-US"/>
        </w:rPr>
        <w:t xml:space="preserve"> Form </w:t>
      </w:r>
      <w:proofErr w:type="spellStart"/>
      <w:r w:rsidR="005D4D8C" w:rsidRPr="005D4D8C">
        <w:rPr>
          <w:lang w:val="en-US"/>
        </w:rPr>
        <w:t>như</w:t>
      </w:r>
      <w:proofErr w:type="spellEnd"/>
      <w:r w:rsidR="005D4D8C" w:rsidRPr="005D4D8C">
        <w:rPr>
          <w:lang w:val="en-US"/>
        </w:rPr>
        <w:t xml:space="preserve"> </w:t>
      </w:r>
      <w:proofErr w:type="spellStart"/>
      <w:r w:rsidR="005D4D8C" w:rsidRPr="005D4D8C">
        <w:rPr>
          <w:lang w:val="en-US"/>
        </w:rPr>
        <w:t>hình</w:t>
      </w:r>
      <w:proofErr w:type="spellEnd"/>
    </w:p>
    <w:p w14:paraId="5D892A2F" w14:textId="5A83CF7B" w:rsidR="00F44419" w:rsidRDefault="00F44419" w:rsidP="006A5850">
      <w:pPr>
        <w:pStyle w:val="ListParagraph"/>
        <w:numPr>
          <w:ilvl w:val="0"/>
          <w:numId w:val="21"/>
        </w:numPr>
        <w:jc w:val="both"/>
      </w:pPr>
      <w:r>
        <w:lastRenderedPageBreak/>
        <w:t>Khi nhập thông tin đầy đủ rùi bấm button create thì sẽ</w:t>
      </w:r>
      <w:r w:rsidR="002D60B7">
        <w:t xml:space="preserve"> thêm 1 row vào table (</w:t>
      </w:r>
      <w:r>
        <w:t>ch</w:t>
      </w:r>
      <w:r w:rsidR="002D60B7">
        <w:rPr>
          <w:lang w:val="en-US"/>
        </w:rPr>
        <w:t>ỉ</w:t>
      </w:r>
      <w:r>
        <w:t xml:space="preserve"> cần hiển thị ID, name, address)</w:t>
      </w:r>
      <w:r w:rsidR="002D60B7">
        <w:rPr>
          <w:lang w:val="en-US"/>
        </w:rPr>
        <w:t xml:space="preserve"> </w:t>
      </w:r>
      <w:proofErr w:type="spellStart"/>
      <w:r w:rsidR="002D60B7">
        <w:rPr>
          <w:lang w:val="en-US"/>
        </w:rPr>
        <w:t>như</w:t>
      </w:r>
      <w:proofErr w:type="spellEnd"/>
      <w:r w:rsidR="002D60B7">
        <w:rPr>
          <w:lang w:val="en-US"/>
        </w:rPr>
        <w:t xml:space="preserve"> </w:t>
      </w:r>
      <w:proofErr w:type="spellStart"/>
      <w:r w:rsidR="002D60B7">
        <w:rPr>
          <w:lang w:val="en-US"/>
        </w:rPr>
        <w:t>hình</w:t>
      </w:r>
      <w:proofErr w:type="spellEnd"/>
      <w:r w:rsidR="002D60B7">
        <w:rPr>
          <w:lang w:val="en-US"/>
        </w:rPr>
        <w:t xml:space="preserve"> 1</w:t>
      </w:r>
    </w:p>
    <w:p w14:paraId="71687FFE" w14:textId="2146C3F9" w:rsidR="00F44419" w:rsidRPr="00047B04" w:rsidRDefault="00F44419" w:rsidP="00F44419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047B04">
        <w:rPr>
          <w:b/>
        </w:rPr>
        <w:t xml:space="preserve">Update </w:t>
      </w:r>
      <w:proofErr w:type="spellStart"/>
      <w:r w:rsidR="00047B04">
        <w:rPr>
          <w:b/>
          <w:lang w:val="en-US"/>
        </w:rPr>
        <w:t>nhanh</w:t>
      </w:r>
      <w:proofErr w:type="spellEnd"/>
      <w:r w:rsidR="00047B04">
        <w:rPr>
          <w:b/>
          <w:lang w:val="en-US"/>
        </w:rPr>
        <w:t xml:space="preserve"> </w:t>
      </w:r>
      <w:r w:rsidR="002D60B7" w:rsidRPr="00047B04">
        <w:rPr>
          <w:b/>
        </w:rPr>
        <w:t>thông tin user</w:t>
      </w:r>
    </w:p>
    <w:p w14:paraId="039E1847" w14:textId="53796DA1" w:rsidR="00F44419" w:rsidRDefault="002D60B7" w:rsidP="00083989">
      <w:pPr>
        <w:pStyle w:val="ListParagraph"/>
        <w:numPr>
          <w:ilvl w:val="0"/>
          <w:numId w:val="21"/>
        </w:numPr>
      </w:pPr>
      <w:r>
        <w:t>Kh</w:t>
      </w:r>
      <w:r w:rsidR="00F44419">
        <w:t xml:space="preserve">i click </w:t>
      </w:r>
      <w:proofErr w:type="spellStart"/>
      <w:r>
        <w:rPr>
          <w:lang w:val="en-US"/>
        </w:rPr>
        <w:t>vào</w:t>
      </w:r>
      <w:proofErr w:type="spellEnd"/>
      <w:r w:rsidR="00F44419">
        <w:t xml:space="preserve"> 1 row </w:t>
      </w:r>
      <w:proofErr w:type="spellStart"/>
      <w:r w:rsidR="008D3113">
        <w:rPr>
          <w:lang w:val="en-US"/>
        </w:rPr>
        <w:t>tương</w:t>
      </w:r>
      <w:proofErr w:type="spellEnd"/>
      <w:r w:rsidR="008D3113">
        <w:rPr>
          <w:lang w:val="en-US"/>
        </w:rPr>
        <w:t xml:space="preserve"> </w:t>
      </w:r>
      <w:proofErr w:type="spellStart"/>
      <w:r w:rsidR="008D3113">
        <w:rPr>
          <w:lang w:val="en-US"/>
        </w:rPr>
        <w:t>ứng</w:t>
      </w:r>
      <w:proofErr w:type="spellEnd"/>
      <w:r w:rsidR="008D3113">
        <w:rPr>
          <w:lang w:val="en-US"/>
        </w:rPr>
        <w:t xml:space="preserve"> ở Table List </w:t>
      </w:r>
      <w:proofErr w:type="spellStart"/>
      <w:r w:rsidR="008D3113">
        <w:rPr>
          <w:lang w:val="en-US"/>
        </w:rPr>
        <w:t>các</w:t>
      </w:r>
      <w:proofErr w:type="spellEnd"/>
      <w:r w:rsidR="008D3113">
        <w:rPr>
          <w:lang w:val="en-US"/>
        </w:rPr>
        <w:t xml:space="preserve"> User </w:t>
      </w:r>
      <w:r w:rsidR="00F44419">
        <w:t xml:space="preserve">thì sẽ cho update nhanh </w:t>
      </w:r>
      <w:proofErr w:type="spellStart"/>
      <w:r w:rsidR="00904755">
        <w:rPr>
          <w:lang w:val="en-US"/>
        </w:rPr>
        <w:t>thông</w:t>
      </w:r>
      <w:proofErr w:type="spellEnd"/>
      <w:r w:rsidR="00904755">
        <w:rPr>
          <w:lang w:val="en-US"/>
        </w:rPr>
        <w:t xml:space="preserve"> tin </w:t>
      </w:r>
      <w:r w:rsidR="00F44419">
        <w:t>user, như bên dưới</w:t>
      </w:r>
      <w:r w:rsidR="00904755">
        <w:rPr>
          <w:lang w:val="en-US"/>
        </w:rPr>
        <w:t>:</w:t>
      </w:r>
    </w:p>
    <w:p w14:paraId="3C5E8239" w14:textId="77777777" w:rsidR="00A7463B" w:rsidRDefault="00F44419" w:rsidP="00A7463B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4FEDDBE0" wp14:editId="5CC230F4">
            <wp:extent cx="5360886" cy="128262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829" cy="129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60A19" w14:textId="748E447E" w:rsidR="00F44419" w:rsidRDefault="00A7463B" w:rsidP="00A7463B">
      <w:pPr>
        <w:pStyle w:val="ListParagraph"/>
        <w:numPr>
          <w:ilvl w:val="0"/>
          <w:numId w:val="21"/>
        </w:numPr>
      </w:pPr>
      <w:r>
        <w:rPr>
          <w:lang w:val="en-US"/>
        </w:rPr>
        <w:t>S</w:t>
      </w:r>
      <w:r w:rsidR="00F44419">
        <w:t xml:space="preserve">au khi update xong, </w:t>
      </w:r>
      <w:r>
        <w:rPr>
          <w:lang w:val="en-US"/>
        </w:rPr>
        <w:t xml:space="preserve">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</w:t>
      </w:r>
      <w:r w:rsidR="00F44419"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icon </w:t>
      </w:r>
      <w:r w:rsidR="00F44419">
        <w:t>tick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r w:rsidR="00F44419">
        <w:t xml:space="preserve">update thông tin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r w:rsidR="00F44419">
        <w:t>ứng của row</w:t>
      </w:r>
    </w:p>
    <w:p w14:paraId="1A79E07B" w14:textId="77777777" w:rsidR="00047B04" w:rsidRPr="00A5674C" w:rsidRDefault="00F44419" w:rsidP="00545261">
      <w:pPr>
        <w:pStyle w:val="ListParagraph"/>
        <w:numPr>
          <w:ilvl w:val="0"/>
          <w:numId w:val="20"/>
        </w:numPr>
        <w:rPr>
          <w:b/>
        </w:rPr>
      </w:pPr>
      <w:r w:rsidRPr="00A5674C">
        <w:rPr>
          <w:b/>
        </w:rPr>
        <w:t>Update thông tin user</w:t>
      </w:r>
    </w:p>
    <w:p w14:paraId="71ED1516" w14:textId="6B7EA915" w:rsidR="00F44419" w:rsidRDefault="00F44419" w:rsidP="00A5674C">
      <w:pPr>
        <w:pStyle w:val="ListParagraph"/>
        <w:numPr>
          <w:ilvl w:val="0"/>
          <w:numId w:val="22"/>
        </w:numPr>
      </w:pPr>
      <w:r>
        <w:t>K</w:t>
      </w:r>
      <w:r w:rsidR="00047B04">
        <w:t>h</w:t>
      </w:r>
      <w:r>
        <w:t>i click button</w:t>
      </w:r>
      <w:r w:rsidR="00A5674C" w:rsidRPr="00A5674C">
        <w:rPr>
          <w:lang w:val="en-US"/>
        </w:rPr>
        <w:t xml:space="preserve"> icon</w:t>
      </w:r>
      <w:r w:rsidR="00A5674C">
        <w:t xml:space="preserve"> update thì hiển thị thông tin User qua Form</w:t>
      </w:r>
      <w:r w:rsidR="00A5674C" w:rsidRPr="00A5674C">
        <w:rPr>
          <w:lang w:val="en-US"/>
        </w:rPr>
        <w:t xml:space="preserve"> </w:t>
      </w:r>
      <w:r w:rsidR="00A5674C">
        <w:t>update như hình</w:t>
      </w:r>
      <w:r>
        <w:br/>
      </w:r>
      <w:bookmarkStart w:id="3" w:name="_GoBack"/>
      <w:r>
        <w:rPr>
          <w:noProof/>
          <w:lang w:val="en-US"/>
        </w:rPr>
        <w:drawing>
          <wp:inline distT="114300" distB="114300" distL="114300" distR="114300" wp14:anchorId="1FDC664F" wp14:editId="734BE5E0">
            <wp:extent cx="5498901" cy="1157535"/>
            <wp:effectExtent l="0" t="0" r="6985" b="508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979" cy="1171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</w:p>
    <w:p w14:paraId="2F4ED777" w14:textId="15878A09" w:rsidR="00F44419" w:rsidRPr="00A5674C" w:rsidRDefault="00A5674C" w:rsidP="00A5674C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Validate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)</w:t>
      </w:r>
    </w:p>
    <w:p w14:paraId="7EACCE69" w14:textId="3B94E165" w:rsidR="00F44419" w:rsidRDefault="00A5674C" w:rsidP="00A5674C">
      <w:pPr>
        <w:pStyle w:val="ListParagraph"/>
        <w:numPr>
          <w:ilvl w:val="0"/>
          <w:numId w:val="22"/>
        </w:numPr>
      </w:pPr>
      <w:r>
        <w:rPr>
          <w:lang w:val="en-US"/>
        </w:rPr>
        <w:t>C</w:t>
      </w:r>
      <w:r w:rsidR="00F44419">
        <w:t>lick button update th</w:t>
      </w:r>
      <w:r w:rsidR="00D3358F">
        <w:rPr>
          <w:lang w:val="en-US"/>
        </w:rPr>
        <w:t xml:space="preserve">ì </w:t>
      </w:r>
      <w:r w:rsidR="00F44419">
        <w:t xml:space="preserve">update thông tin </w:t>
      </w:r>
      <w:proofErr w:type="spellStart"/>
      <w:r w:rsidR="00EC0D3E">
        <w:rPr>
          <w:lang w:val="en-US"/>
        </w:rPr>
        <w:t>của</w:t>
      </w:r>
      <w:proofErr w:type="spellEnd"/>
      <w:r w:rsidR="00EC0D3E">
        <w:rPr>
          <w:lang w:val="en-US"/>
        </w:rPr>
        <w:t xml:space="preserve"> User </w:t>
      </w:r>
      <w:proofErr w:type="spellStart"/>
      <w:r w:rsidR="00EC0D3E">
        <w:rPr>
          <w:lang w:val="en-US"/>
        </w:rPr>
        <w:t>tương</w:t>
      </w:r>
      <w:proofErr w:type="spellEnd"/>
      <w:r w:rsidR="00EC0D3E">
        <w:rPr>
          <w:lang w:val="en-US"/>
        </w:rPr>
        <w:t xml:space="preserve"> </w:t>
      </w:r>
      <w:r w:rsidR="00F44419">
        <w:t xml:space="preserve">ứng </w:t>
      </w:r>
      <w:proofErr w:type="spellStart"/>
      <w:r w:rsidR="00EC0D3E">
        <w:rPr>
          <w:lang w:val="en-US"/>
        </w:rPr>
        <w:t>vào</w:t>
      </w:r>
      <w:proofErr w:type="spellEnd"/>
      <w:r w:rsidR="00F44419">
        <w:t xml:space="preserve"> table</w:t>
      </w:r>
      <w:r w:rsidR="00EC0D3E">
        <w:rPr>
          <w:lang w:val="en-US"/>
        </w:rPr>
        <w:t xml:space="preserve"> User</w:t>
      </w:r>
    </w:p>
    <w:p w14:paraId="76107CAA" w14:textId="26E3FD14" w:rsidR="00F44419" w:rsidRDefault="00EC0D3E" w:rsidP="00EC0D3E">
      <w:pPr>
        <w:pStyle w:val="ListParagraph"/>
        <w:numPr>
          <w:ilvl w:val="0"/>
          <w:numId w:val="20"/>
        </w:numPr>
      </w:pPr>
      <w:r>
        <w:rPr>
          <w:lang w:val="en-US"/>
        </w:rPr>
        <w:t>D</w:t>
      </w:r>
      <w:r>
        <w:t>elete user</w:t>
      </w:r>
    </w:p>
    <w:p w14:paraId="718B69B6" w14:textId="0ACB6AB4" w:rsidR="00F44419" w:rsidRDefault="00436FCE" w:rsidP="00436FCE">
      <w:pPr>
        <w:pStyle w:val="ListParagraph"/>
        <w:numPr>
          <w:ilvl w:val="0"/>
          <w:numId w:val="22"/>
        </w:numPr>
      </w:pPr>
      <w:r>
        <w:t xml:space="preserve">Click button </w:t>
      </w:r>
      <w:r w:rsidR="00195993">
        <w:rPr>
          <w:lang w:val="en-US"/>
        </w:rPr>
        <w:t xml:space="preserve">icon </w:t>
      </w:r>
      <w:r w:rsidR="004A4D7F">
        <w:rPr>
          <w:lang w:val="en-US"/>
        </w:rPr>
        <w:t>[x]</w:t>
      </w:r>
      <w:r>
        <w:t xml:space="preserve"> thì</w:t>
      </w:r>
      <w:r w:rsidR="00F44419">
        <w:t xml:space="preserve"> xoá user khỏi table</w:t>
      </w:r>
    </w:p>
    <w:p w14:paraId="44AE4C85" w14:textId="06C41F77" w:rsidR="0037513B" w:rsidRDefault="0037513B" w:rsidP="00E90209">
      <w:pPr>
        <w:pStyle w:val="FALev3"/>
        <w:spacing w:before="120" w:after="120"/>
      </w:pPr>
      <w:bookmarkStart w:id="4" w:name="_Toc81901580"/>
      <w:bookmarkEnd w:id="2"/>
      <w:r>
        <w:t>Technical Requirements:</w:t>
      </w:r>
      <w:bookmarkEnd w:id="4"/>
    </w:p>
    <w:p w14:paraId="2CF7BB86" w14:textId="17BFC9BA" w:rsidR="0037513B" w:rsidRDefault="00E727F6" w:rsidP="004B18BE">
      <w:pPr>
        <w:pStyle w:val="ListParagraph"/>
        <w:numPr>
          <w:ilvl w:val="0"/>
          <w:numId w:val="17"/>
        </w:numPr>
        <w:rPr>
          <w:lang w:val="en-US"/>
        </w:rPr>
      </w:pPr>
      <w:r>
        <w:t>Must</w:t>
      </w:r>
      <w:r w:rsidRPr="004B18BE">
        <w:rPr>
          <w:lang w:val="en-US"/>
        </w:rPr>
        <w:t xml:space="preserve"> use </w:t>
      </w:r>
      <w:r w:rsidR="006E10D1">
        <w:rPr>
          <w:lang w:val="en-US"/>
        </w:rPr>
        <w:t>React</w:t>
      </w:r>
      <w:r w:rsidR="00A73D1C">
        <w:rPr>
          <w:lang w:val="en-US"/>
        </w:rPr>
        <w:t>.</w:t>
      </w:r>
    </w:p>
    <w:p w14:paraId="708188D7" w14:textId="2BBC755E" w:rsidR="00BA6A50" w:rsidRPr="00113CBA" w:rsidRDefault="00BA6A50" w:rsidP="00113CBA">
      <w:pPr>
        <w:ind w:left="360"/>
        <w:rPr>
          <w:lang w:val="en-US"/>
        </w:rPr>
      </w:pPr>
    </w:p>
    <w:sectPr w:rsidR="00BA6A50" w:rsidRPr="00113CBA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2C5D5" w14:textId="77777777" w:rsidR="00A858EF" w:rsidRDefault="00A858EF" w:rsidP="00697B23">
      <w:pPr>
        <w:pStyle w:val="PB1"/>
      </w:pPr>
      <w:r>
        <w:separator/>
      </w:r>
    </w:p>
    <w:p w14:paraId="78EC44D5" w14:textId="77777777" w:rsidR="00A858EF" w:rsidRDefault="00A858EF"/>
  </w:endnote>
  <w:endnote w:type="continuationSeparator" w:id="0">
    <w:p w14:paraId="3F03A05C" w14:textId="77777777" w:rsidR="00A858EF" w:rsidRDefault="00A858EF" w:rsidP="00697B23">
      <w:pPr>
        <w:pStyle w:val="PB1"/>
      </w:pPr>
      <w:r>
        <w:continuationSeparator/>
      </w:r>
    </w:p>
    <w:p w14:paraId="092BBB66" w14:textId="77777777" w:rsidR="00A858EF" w:rsidRDefault="00A85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3694C" w14:textId="1D902534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1389E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1389E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B4EEA" w14:textId="77777777" w:rsidR="00A858EF" w:rsidRDefault="00A858EF" w:rsidP="00697B23">
      <w:pPr>
        <w:pStyle w:val="PB1"/>
      </w:pPr>
      <w:r>
        <w:separator/>
      </w:r>
    </w:p>
    <w:p w14:paraId="070F30E4" w14:textId="77777777" w:rsidR="00A858EF" w:rsidRDefault="00A858EF"/>
  </w:footnote>
  <w:footnote w:type="continuationSeparator" w:id="0">
    <w:p w14:paraId="01FF918C" w14:textId="77777777" w:rsidR="00A858EF" w:rsidRDefault="00A858EF" w:rsidP="00697B23">
      <w:pPr>
        <w:pStyle w:val="PB1"/>
      </w:pPr>
      <w:r>
        <w:continuationSeparator/>
      </w:r>
    </w:p>
    <w:p w14:paraId="447F4CA6" w14:textId="77777777" w:rsidR="00A858EF" w:rsidRDefault="00A85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D587" w14:textId="5906B862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>Front-end</w:t>
    </w:r>
    <w:r w:rsidR="00490916">
      <w:rPr>
        <w:lang w:val="en-US"/>
      </w:rPr>
      <w:t xml:space="preserve"> React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1337"/>
    <w:multiLevelType w:val="hybridMultilevel"/>
    <w:tmpl w:val="05A27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F7CE1"/>
    <w:multiLevelType w:val="hybridMultilevel"/>
    <w:tmpl w:val="43880818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B3B97"/>
    <w:multiLevelType w:val="hybridMultilevel"/>
    <w:tmpl w:val="2DAC92AE"/>
    <w:lvl w:ilvl="0" w:tplc="1D7A2DA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25DA0"/>
    <w:multiLevelType w:val="hybridMultilevel"/>
    <w:tmpl w:val="29947C62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5F1EC3"/>
    <w:multiLevelType w:val="hybridMultilevel"/>
    <w:tmpl w:val="3FAE507E"/>
    <w:lvl w:ilvl="0" w:tplc="64604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470C2"/>
    <w:multiLevelType w:val="hybridMultilevel"/>
    <w:tmpl w:val="5FA4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0"/>
  </w:num>
  <w:num w:numId="16">
    <w:abstractNumId w:val="6"/>
  </w:num>
  <w:num w:numId="17">
    <w:abstractNumId w:val="8"/>
  </w:num>
  <w:num w:numId="18">
    <w:abstractNumId w:val="0"/>
  </w:num>
  <w:num w:numId="19">
    <w:abstractNumId w:val="0"/>
  </w:num>
  <w:num w:numId="20">
    <w:abstractNumId w:val="11"/>
  </w:num>
  <w:num w:numId="21">
    <w:abstractNumId w:val="5"/>
  </w:num>
  <w:num w:numId="2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58FE"/>
    <w:rsid w:val="000217DA"/>
    <w:rsid w:val="00023AC7"/>
    <w:rsid w:val="00031534"/>
    <w:rsid w:val="000316A7"/>
    <w:rsid w:val="00031EC1"/>
    <w:rsid w:val="0004277B"/>
    <w:rsid w:val="000456C9"/>
    <w:rsid w:val="000472F6"/>
    <w:rsid w:val="00047B04"/>
    <w:rsid w:val="00051826"/>
    <w:rsid w:val="000545E4"/>
    <w:rsid w:val="00062CEE"/>
    <w:rsid w:val="000643A2"/>
    <w:rsid w:val="00064BB1"/>
    <w:rsid w:val="00067F8A"/>
    <w:rsid w:val="000712A7"/>
    <w:rsid w:val="00072D05"/>
    <w:rsid w:val="00075622"/>
    <w:rsid w:val="0007682E"/>
    <w:rsid w:val="00083D5C"/>
    <w:rsid w:val="00086CE0"/>
    <w:rsid w:val="0009208E"/>
    <w:rsid w:val="00092BB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C71EB"/>
    <w:rsid w:val="000D26B8"/>
    <w:rsid w:val="000D464F"/>
    <w:rsid w:val="000D4AE6"/>
    <w:rsid w:val="000D4B78"/>
    <w:rsid w:val="000E0070"/>
    <w:rsid w:val="000E0219"/>
    <w:rsid w:val="000E1C62"/>
    <w:rsid w:val="000E4BFE"/>
    <w:rsid w:val="000F0720"/>
    <w:rsid w:val="000F08B6"/>
    <w:rsid w:val="000F601F"/>
    <w:rsid w:val="000F78FE"/>
    <w:rsid w:val="001006BC"/>
    <w:rsid w:val="00106B39"/>
    <w:rsid w:val="0011042B"/>
    <w:rsid w:val="00110CC5"/>
    <w:rsid w:val="00113CBA"/>
    <w:rsid w:val="001178E3"/>
    <w:rsid w:val="001207DB"/>
    <w:rsid w:val="00122053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5737A"/>
    <w:rsid w:val="0016686B"/>
    <w:rsid w:val="00167DA8"/>
    <w:rsid w:val="00170A53"/>
    <w:rsid w:val="00170F33"/>
    <w:rsid w:val="00171177"/>
    <w:rsid w:val="00172B88"/>
    <w:rsid w:val="001774C9"/>
    <w:rsid w:val="001820AF"/>
    <w:rsid w:val="00184FC5"/>
    <w:rsid w:val="00194621"/>
    <w:rsid w:val="00195993"/>
    <w:rsid w:val="0019761A"/>
    <w:rsid w:val="00197E30"/>
    <w:rsid w:val="001A0E47"/>
    <w:rsid w:val="001A1629"/>
    <w:rsid w:val="001A1720"/>
    <w:rsid w:val="001A2DFE"/>
    <w:rsid w:val="001A412D"/>
    <w:rsid w:val="001A41A7"/>
    <w:rsid w:val="001A500D"/>
    <w:rsid w:val="001B23E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5AB4"/>
    <w:rsid w:val="001E72D5"/>
    <w:rsid w:val="001F1427"/>
    <w:rsid w:val="001F3EED"/>
    <w:rsid w:val="001F455A"/>
    <w:rsid w:val="001F5A02"/>
    <w:rsid w:val="002018AF"/>
    <w:rsid w:val="00201C24"/>
    <w:rsid w:val="00203407"/>
    <w:rsid w:val="002039B3"/>
    <w:rsid w:val="0020496F"/>
    <w:rsid w:val="002069A4"/>
    <w:rsid w:val="00206B52"/>
    <w:rsid w:val="00207A12"/>
    <w:rsid w:val="00207E78"/>
    <w:rsid w:val="002103AA"/>
    <w:rsid w:val="002116BC"/>
    <w:rsid w:val="002120F6"/>
    <w:rsid w:val="0021236C"/>
    <w:rsid w:val="00215215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70074"/>
    <w:rsid w:val="00271E1C"/>
    <w:rsid w:val="002756DD"/>
    <w:rsid w:val="002764EE"/>
    <w:rsid w:val="002804B3"/>
    <w:rsid w:val="00280532"/>
    <w:rsid w:val="00280648"/>
    <w:rsid w:val="002863CD"/>
    <w:rsid w:val="002929D3"/>
    <w:rsid w:val="00292E0F"/>
    <w:rsid w:val="00295D49"/>
    <w:rsid w:val="00297F50"/>
    <w:rsid w:val="002A0595"/>
    <w:rsid w:val="002A1B75"/>
    <w:rsid w:val="002A2795"/>
    <w:rsid w:val="002A3E04"/>
    <w:rsid w:val="002A7AA8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B15"/>
    <w:rsid w:val="002C7D8F"/>
    <w:rsid w:val="002D2607"/>
    <w:rsid w:val="002D2D8F"/>
    <w:rsid w:val="002D3A6D"/>
    <w:rsid w:val="002D60B7"/>
    <w:rsid w:val="002D70EC"/>
    <w:rsid w:val="002D74D3"/>
    <w:rsid w:val="002E39E4"/>
    <w:rsid w:val="002E3C80"/>
    <w:rsid w:val="002F0821"/>
    <w:rsid w:val="002F1A6E"/>
    <w:rsid w:val="002F3B39"/>
    <w:rsid w:val="002F5141"/>
    <w:rsid w:val="002F5415"/>
    <w:rsid w:val="002F649E"/>
    <w:rsid w:val="002F69B0"/>
    <w:rsid w:val="00300432"/>
    <w:rsid w:val="00301DDE"/>
    <w:rsid w:val="003032F8"/>
    <w:rsid w:val="00305746"/>
    <w:rsid w:val="00305D64"/>
    <w:rsid w:val="0030664A"/>
    <w:rsid w:val="003101FE"/>
    <w:rsid w:val="003114F5"/>
    <w:rsid w:val="00311899"/>
    <w:rsid w:val="00313016"/>
    <w:rsid w:val="003132A7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27D09"/>
    <w:rsid w:val="0033253A"/>
    <w:rsid w:val="0033464F"/>
    <w:rsid w:val="00335D78"/>
    <w:rsid w:val="00337C73"/>
    <w:rsid w:val="00337E8F"/>
    <w:rsid w:val="00340BE6"/>
    <w:rsid w:val="0034245E"/>
    <w:rsid w:val="003451FE"/>
    <w:rsid w:val="003454DC"/>
    <w:rsid w:val="00345F19"/>
    <w:rsid w:val="0034600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13B"/>
    <w:rsid w:val="003754A0"/>
    <w:rsid w:val="00381989"/>
    <w:rsid w:val="00381B75"/>
    <w:rsid w:val="0038235B"/>
    <w:rsid w:val="00382F10"/>
    <w:rsid w:val="003832B8"/>
    <w:rsid w:val="003848D6"/>
    <w:rsid w:val="00387892"/>
    <w:rsid w:val="0039032E"/>
    <w:rsid w:val="00393AC0"/>
    <w:rsid w:val="0039687C"/>
    <w:rsid w:val="00397C0D"/>
    <w:rsid w:val="003A04F1"/>
    <w:rsid w:val="003A0D56"/>
    <w:rsid w:val="003A43B0"/>
    <w:rsid w:val="003A59F5"/>
    <w:rsid w:val="003A632D"/>
    <w:rsid w:val="003A7716"/>
    <w:rsid w:val="003B0308"/>
    <w:rsid w:val="003B6892"/>
    <w:rsid w:val="003C16F6"/>
    <w:rsid w:val="003C2460"/>
    <w:rsid w:val="003C2A43"/>
    <w:rsid w:val="003C3D28"/>
    <w:rsid w:val="003D0270"/>
    <w:rsid w:val="003D552E"/>
    <w:rsid w:val="003D6570"/>
    <w:rsid w:val="003D6E98"/>
    <w:rsid w:val="003E4BA3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07066"/>
    <w:rsid w:val="00417224"/>
    <w:rsid w:val="0041732E"/>
    <w:rsid w:val="00424248"/>
    <w:rsid w:val="00426D3B"/>
    <w:rsid w:val="00430667"/>
    <w:rsid w:val="00436E88"/>
    <w:rsid w:val="00436FCE"/>
    <w:rsid w:val="0044087B"/>
    <w:rsid w:val="004412E3"/>
    <w:rsid w:val="00444BC0"/>
    <w:rsid w:val="00446D5A"/>
    <w:rsid w:val="0045058E"/>
    <w:rsid w:val="0045407D"/>
    <w:rsid w:val="004559F0"/>
    <w:rsid w:val="00457093"/>
    <w:rsid w:val="00457701"/>
    <w:rsid w:val="004624B6"/>
    <w:rsid w:val="004641E4"/>
    <w:rsid w:val="00464D90"/>
    <w:rsid w:val="00474055"/>
    <w:rsid w:val="0047532C"/>
    <w:rsid w:val="004756FF"/>
    <w:rsid w:val="004801FA"/>
    <w:rsid w:val="00480695"/>
    <w:rsid w:val="004849C7"/>
    <w:rsid w:val="00490916"/>
    <w:rsid w:val="004941F7"/>
    <w:rsid w:val="004942D0"/>
    <w:rsid w:val="0049533C"/>
    <w:rsid w:val="004969E2"/>
    <w:rsid w:val="004A1C4A"/>
    <w:rsid w:val="004A4B9A"/>
    <w:rsid w:val="004A4D7F"/>
    <w:rsid w:val="004A5C21"/>
    <w:rsid w:val="004B14CB"/>
    <w:rsid w:val="004B18BE"/>
    <w:rsid w:val="004B4764"/>
    <w:rsid w:val="004B5A93"/>
    <w:rsid w:val="004B601A"/>
    <w:rsid w:val="004C0C89"/>
    <w:rsid w:val="004C0CAD"/>
    <w:rsid w:val="004C5455"/>
    <w:rsid w:val="004C6EDF"/>
    <w:rsid w:val="004D0C9E"/>
    <w:rsid w:val="004D3FA9"/>
    <w:rsid w:val="004D48FB"/>
    <w:rsid w:val="004D6395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7BFC"/>
    <w:rsid w:val="0050359B"/>
    <w:rsid w:val="0050535A"/>
    <w:rsid w:val="00505A1F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643C6"/>
    <w:rsid w:val="00570257"/>
    <w:rsid w:val="00570400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B00B1"/>
    <w:rsid w:val="005B2374"/>
    <w:rsid w:val="005B7D1D"/>
    <w:rsid w:val="005C0BD4"/>
    <w:rsid w:val="005C20E6"/>
    <w:rsid w:val="005C2D93"/>
    <w:rsid w:val="005C391E"/>
    <w:rsid w:val="005C7182"/>
    <w:rsid w:val="005D48BA"/>
    <w:rsid w:val="005D4D8C"/>
    <w:rsid w:val="005D57C9"/>
    <w:rsid w:val="005E1869"/>
    <w:rsid w:val="005E1B8E"/>
    <w:rsid w:val="005E43B1"/>
    <w:rsid w:val="005E64CE"/>
    <w:rsid w:val="005E6BEE"/>
    <w:rsid w:val="005E7232"/>
    <w:rsid w:val="005F5E19"/>
    <w:rsid w:val="00601626"/>
    <w:rsid w:val="00602412"/>
    <w:rsid w:val="00607BAC"/>
    <w:rsid w:val="00610186"/>
    <w:rsid w:val="006106C3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7D31"/>
    <w:rsid w:val="00690FC3"/>
    <w:rsid w:val="00695CF5"/>
    <w:rsid w:val="00697B23"/>
    <w:rsid w:val="006A1262"/>
    <w:rsid w:val="006A28C3"/>
    <w:rsid w:val="006A2EE8"/>
    <w:rsid w:val="006A412E"/>
    <w:rsid w:val="006A5850"/>
    <w:rsid w:val="006B1159"/>
    <w:rsid w:val="006B22B9"/>
    <w:rsid w:val="006B28B1"/>
    <w:rsid w:val="006B2D9C"/>
    <w:rsid w:val="006B3765"/>
    <w:rsid w:val="006B3FF9"/>
    <w:rsid w:val="006B78FC"/>
    <w:rsid w:val="006C01FF"/>
    <w:rsid w:val="006C08AE"/>
    <w:rsid w:val="006C6215"/>
    <w:rsid w:val="006D0130"/>
    <w:rsid w:val="006D0CBD"/>
    <w:rsid w:val="006D3D30"/>
    <w:rsid w:val="006D4AEB"/>
    <w:rsid w:val="006D710C"/>
    <w:rsid w:val="006E05F7"/>
    <w:rsid w:val="006E10D1"/>
    <w:rsid w:val="006E122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4949"/>
    <w:rsid w:val="00714A36"/>
    <w:rsid w:val="00716738"/>
    <w:rsid w:val="00721668"/>
    <w:rsid w:val="007238FC"/>
    <w:rsid w:val="007265B9"/>
    <w:rsid w:val="0072754D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DD2"/>
    <w:rsid w:val="00761F5F"/>
    <w:rsid w:val="00763D38"/>
    <w:rsid w:val="00764060"/>
    <w:rsid w:val="007701D1"/>
    <w:rsid w:val="007716D9"/>
    <w:rsid w:val="00771EAB"/>
    <w:rsid w:val="0077608C"/>
    <w:rsid w:val="007772D3"/>
    <w:rsid w:val="00780FDD"/>
    <w:rsid w:val="00782CBC"/>
    <w:rsid w:val="00787511"/>
    <w:rsid w:val="00790628"/>
    <w:rsid w:val="00790B74"/>
    <w:rsid w:val="00790B87"/>
    <w:rsid w:val="007957CA"/>
    <w:rsid w:val="0079687A"/>
    <w:rsid w:val="00797BB9"/>
    <w:rsid w:val="007A052C"/>
    <w:rsid w:val="007A0A85"/>
    <w:rsid w:val="007A2888"/>
    <w:rsid w:val="007A29E8"/>
    <w:rsid w:val="007A2FE4"/>
    <w:rsid w:val="007A3475"/>
    <w:rsid w:val="007A4900"/>
    <w:rsid w:val="007B09CF"/>
    <w:rsid w:val="007B1B75"/>
    <w:rsid w:val="007B2F4D"/>
    <w:rsid w:val="007B434A"/>
    <w:rsid w:val="007C13D7"/>
    <w:rsid w:val="007C1ACD"/>
    <w:rsid w:val="007C728F"/>
    <w:rsid w:val="007C7EF3"/>
    <w:rsid w:val="007D499C"/>
    <w:rsid w:val="007D737B"/>
    <w:rsid w:val="007E0166"/>
    <w:rsid w:val="007E0DC7"/>
    <w:rsid w:val="007F1137"/>
    <w:rsid w:val="007F57CF"/>
    <w:rsid w:val="00801D8C"/>
    <w:rsid w:val="008032E9"/>
    <w:rsid w:val="008042CA"/>
    <w:rsid w:val="00805E47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1795"/>
    <w:rsid w:val="00843514"/>
    <w:rsid w:val="0084520C"/>
    <w:rsid w:val="0084694D"/>
    <w:rsid w:val="0085458E"/>
    <w:rsid w:val="00856000"/>
    <w:rsid w:val="00857AF4"/>
    <w:rsid w:val="00860A98"/>
    <w:rsid w:val="008629EA"/>
    <w:rsid w:val="00862BE6"/>
    <w:rsid w:val="00870EA1"/>
    <w:rsid w:val="00874F97"/>
    <w:rsid w:val="008771BF"/>
    <w:rsid w:val="008838C8"/>
    <w:rsid w:val="00886D63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246C"/>
    <w:rsid w:val="008B3D5E"/>
    <w:rsid w:val="008B541E"/>
    <w:rsid w:val="008B5C61"/>
    <w:rsid w:val="008B686B"/>
    <w:rsid w:val="008C016E"/>
    <w:rsid w:val="008C0B86"/>
    <w:rsid w:val="008C3B0C"/>
    <w:rsid w:val="008C6B04"/>
    <w:rsid w:val="008D1430"/>
    <w:rsid w:val="008D27E0"/>
    <w:rsid w:val="008D2859"/>
    <w:rsid w:val="008D3113"/>
    <w:rsid w:val="008E0C44"/>
    <w:rsid w:val="008E4DD6"/>
    <w:rsid w:val="008E751A"/>
    <w:rsid w:val="008F2A42"/>
    <w:rsid w:val="008F7B1B"/>
    <w:rsid w:val="00904755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20E9"/>
    <w:rsid w:val="00943CFF"/>
    <w:rsid w:val="00944D7B"/>
    <w:rsid w:val="00945DFA"/>
    <w:rsid w:val="0094615C"/>
    <w:rsid w:val="0094647D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1F69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B16A0"/>
    <w:rsid w:val="009B2DA6"/>
    <w:rsid w:val="009B33A5"/>
    <w:rsid w:val="009B6432"/>
    <w:rsid w:val="009C27BA"/>
    <w:rsid w:val="009C5D62"/>
    <w:rsid w:val="009C7968"/>
    <w:rsid w:val="009D5106"/>
    <w:rsid w:val="009E241F"/>
    <w:rsid w:val="009E3581"/>
    <w:rsid w:val="009F0113"/>
    <w:rsid w:val="009F03E7"/>
    <w:rsid w:val="009F2767"/>
    <w:rsid w:val="00A01B0C"/>
    <w:rsid w:val="00A07F34"/>
    <w:rsid w:val="00A11B69"/>
    <w:rsid w:val="00A11F51"/>
    <w:rsid w:val="00A13AC0"/>
    <w:rsid w:val="00A13DC7"/>
    <w:rsid w:val="00A165E6"/>
    <w:rsid w:val="00A2078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30DBB"/>
    <w:rsid w:val="00A32093"/>
    <w:rsid w:val="00A32633"/>
    <w:rsid w:val="00A34B90"/>
    <w:rsid w:val="00A3582F"/>
    <w:rsid w:val="00A36E99"/>
    <w:rsid w:val="00A37339"/>
    <w:rsid w:val="00A37598"/>
    <w:rsid w:val="00A37D36"/>
    <w:rsid w:val="00A40B65"/>
    <w:rsid w:val="00A44A9F"/>
    <w:rsid w:val="00A4556E"/>
    <w:rsid w:val="00A530F8"/>
    <w:rsid w:val="00A53464"/>
    <w:rsid w:val="00A55DDC"/>
    <w:rsid w:val="00A5674C"/>
    <w:rsid w:val="00A63206"/>
    <w:rsid w:val="00A63EB4"/>
    <w:rsid w:val="00A6490B"/>
    <w:rsid w:val="00A65753"/>
    <w:rsid w:val="00A67E69"/>
    <w:rsid w:val="00A73D1C"/>
    <w:rsid w:val="00A7463B"/>
    <w:rsid w:val="00A759A5"/>
    <w:rsid w:val="00A76067"/>
    <w:rsid w:val="00A777B8"/>
    <w:rsid w:val="00A811D5"/>
    <w:rsid w:val="00A81B55"/>
    <w:rsid w:val="00A82382"/>
    <w:rsid w:val="00A8297B"/>
    <w:rsid w:val="00A854DB"/>
    <w:rsid w:val="00A858EF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652"/>
    <w:rsid w:val="00AD5B2B"/>
    <w:rsid w:val="00AE0AE1"/>
    <w:rsid w:val="00AE15A3"/>
    <w:rsid w:val="00AE163B"/>
    <w:rsid w:val="00AE1EF1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11306"/>
    <w:rsid w:val="00B11EC0"/>
    <w:rsid w:val="00B12B0B"/>
    <w:rsid w:val="00B1634E"/>
    <w:rsid w:val="00B22164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4B76"/>
    <w:rsid w:val="00B779C7"/>
    <w:rsid w:val="00B80BFA"/>
    <w:rsid w:val="00B85B56"/>
    <w:rsid w:val="00B871A3"/>
    <w:rsid w:val="00B92514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A6A50"/>
    <w:rsid w:val="00BB16B0"/>
    <w:rsid w:val="00BB237D"/>
    <w:rsid w:val="00BB27BF"/>
    <w:rsid w:val="00BB6091"/>
    <w:rsid w:val="00BC2C81"/>
    <w:rsid w:val="00BC440E"/>
    <w:rsid w:val="00BC57B7"/>
    <w:rsid w:val="00BC7AD2"/>
    <w:rsid w:val="00BD1189"/>
    <w:rsid w:val="00BD11D5"/>
    <w:rsid w:val="00BD1486"/>
    <w:rsid w:val="00BD4DCE"/>
    <w:rsid w:val="00BD5DFB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0DB0"/>
    <w:rsid w:val="00C12519"/>
    <w:rsid w:val="00C1339B"/>
    <w:rsid w:val="00C155AE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F51"/>
    <w:rsid w:val="00C5084C"/>
    <w:rsid w:val="00C50B6A"/>
    <w:rsid w:val="00C51029"/>
    <w:rsid w:val="00C511EA"/>
    <w:rsid w:val="00C5514F"/>
    <w:rsid w:val="00C60DE3"/>
    <w:rsid w:val="00C61CC9"/>
    <w:rsid w:val="00C63E65"/>
    <w:rsid w:val="00C652DD"/>
    <w:rsid w:val="00C6537D"/>
    <w:rsid w:val="00C67A5C"/>
    <w:rsid w:val="00C67D77"/>
    <w:rsid w:val="00C73609"/>
    <w:rsid w:val="00C7490D"/>
    <w:rsid w:val="00C76EFA"/>
    <w:rsid w:val="00C80EE3"/>
    <w:rsid w:val="00C81D24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1DF7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D22AB"/>
    <w:rsid w:val="00CD2958"/>
    <w:rsid w:val="00CD47FC"/>
    <w:rsid w:val="00CD51B1"/>
    <w:rsid w:val="00CD557E"/>
    <w:rsid w:val="00CD6333"/>
    <w:rsid w:val="00CD6FB2"/>
    <w:rsid w:val="00CD7B9D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2FF3"/>
    <w:rsid w:val="00D1306F"/>
    <w:rsid w:val="00D16E8A"/>
    <w:rsid w:val="00D17F85"/>
    <w:rsid w:val="00D21A33"/>
    <w:rsid w:val="00D25950"/>
    <w:rsid w:val="00D260B8"/>
    <w:rsid w:val="00D2753F"/>
    <w:rsid w:val="00D30651"/>
    <w:rsid w:val="00D32868"/>
    <w:rsid w:val="00D3358F"/>
    <w:rsid w:val="00D33FA2"/>
    <w:rsid w:val="00D35DFC"/>
    <w:rsid w:val="00D37050"/>
    <w:rsid w:val="00D4465D"/>
    <w:rsid w:val="00D46F84"/>
    <w:rsid w:val="00D5289D"/>
    <w:rsid w:val="00D55042"/>
    <w:rsid w:val="00D552D4"/>
    <w:rsid w:val="00D57753"/>
    <w:rsid w:val="00D62FDA"/>
    <w:rsid w:val="00D631F2"/>
    <w:rsid w:val="00D6750D"/>
    <w:rsid w:val="00D703A8"/>
    <w:rsid w:val="00D7054F"/>
    <w:rsid w:val="00D71401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97301"/>
    <w:rsid w:val="00D976A7"/>
    <w:rsid w:val="00DA034A"/>
    <w:rsid w:val="00DA2645"/>
    <w:rsid w:val="00DA2862"/>
    <w:rsid w:val="00DA3871"/>
    <w:rsid w:val="00DA6D10"/>
    <w:rsid w:val="00DA6E7B"/>
    <w:rsid w:val="00DA7CA2"/>
    <w:rsid w:val="00DB047D"/>
    <w:rsid w:val="00DB1F0C"/>
    <w:rsid w:val="00DB23FA"/>
    <w:rsid w:val="00DB2840"/>
    <w:rsid w:val="00DB3AF7"/>
    <w:rsid w:val="00DB4769"/>
    <w:rsid w:val="00DB4958"/>
    <w:rsid w:val="00DB71AB"/>
    <w:rsid w:val="00DC03DE"/>
    <w:rsid w:val="00DC6B8C"/>
    <w:rsid w:val="00DD274D"/>
    <w:rsid w:val="00DD28FF"/>
    <w:rsid w:val="00DD4392"/>
    <w:rsid w:val="00DD75D4"/>
    <w:rsid w:val="00DD77F7"/>
    <w:rsid w:val="00DE5AE0"/>
    <w:rsid w:val="00DE5B54"/>
    <w:rsid w:val="00DE69F2"/>
    <w:rsid w:val="00DF0DA7"/>
    <w:rsid w:val="00DF1D0E"/>
    <w:rsid w:val="00DF62FE"/>
    <w:rsid w:val="00E054FF"/>
    <w:rsid w:val="00E07B04"/>
    <w:rsid w:val="00E10905"/>
    <w:rsid w:val="00E1130A"/>
    <w:rsid w:val="00E1389E"/>
    <w:rsid w:val="00E14F61"/>
    <w:rsid w:val="00E15D6C"/>
    <w:rsid w:val="00E16EB9"/>
    <w:rsid w:val="00E20905"/>
    <w:rsid w:val="00E21CE6"/>
    <w:rsid w:val="00E26035"/>
    <w:rsid w:val="00E26545"/>
    <w:rsid w:val="00E26DC2"/>
    <w:rsid w:val="00E273CD"/>
    <w:rsid w:val="00E303C6"/>
    <w:rsid w:val="00E32473"/>
    <w:rsid w:val="00E331E1"/>
    <w:rsid w:val="00E34D09"/>
    <w:rsid w:val="00E35731"/>
    <w:rsid w:val="00E3762E"/>
    <w:rsid w:val="00E44D26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194C"/>
    <w:rsid w:val="00E727F6"/>
    <w:rsid w:val="00E7471C"/>
    <w:rsid w:val="00E765A2"/>
    <w:rsid w:val="00E7722C"/>
    <w:rsid w:val="00E80CC7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B0120"/>
    <w:rsid w:val="00EC0854"/>
    <w:rsid w:val="00EC0D3E"/>
    <w:rsid w:val="00EC1B28"/>
    <w:rsid w:val="00EC5970"/>
    <w:rsid w:val="00EC7C67"/>
    <w:rsid w:val="00ED0D81"/>
    <w:rsid w:val="00ED1E7C"/>
    <w:rsid w:val="00ED2F70"/>
    <w:rsid w:val="00ED4A14"/>
    <w:rsid w:val="00ED5A85"/>
    <w:rsid w:val="00EE02B4"/>
    <w:rsid w:val="00EE0B8F"/>
    <w:rsid w:val="00EE217E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6F0"/>
    <w:rsid w:val="00F21B37"/>
    <w:rsid w:val="00F278BE"/>
    <w:rsid w:val="00F27EE2"/>
    <w:rsid w:val="00F35167"/>
    <w:rsid w:val="00F35F60"/>
    <w:rsid w:val="00F40D04"/>
    <w:rsid w:val="00F4187E"/>
    <w:rsid w:val="00F42D66"/>
    <w:rsid w:val="00F44419"/>
    <w:rsid w:val="00F45493"/>
    <w:rsid w:val="00F47CAD"/>
    <w:rsid w:val="00F47FE8"/>
    <w:rsid w:val="00F51CC2"/>
    <w:rsid w:val="00F5261D"/>
    <w:rsid w:val="00F543FF"/>
    <w:rsid w:val="00F57041"/>
    <w:rsid w:val="00F573EE"/>
    <w:rsid w:val="00F60274"/>
    <w:rsid w:val="00F61E52"/>
    <w:rsid w:val="00F63C01"/>
    <w:rsid w:val="00F63D36"/>
    <w:rsid w:val="00F7003C"/>
    <w:rsid w:val="00F70F27"/>
    <w:rsid w:val="00F7392A"/>
    <w:rsid w:val="00F73F53"/>
    <w:rsid w:val="00F854F5"/>
    <w:rsid w:val="00F86DA0"/>
    <w:rsid w:val="00F8746D"/>
    <w:rsid w:val="00F87CA1"/>
    <w:rsid w:val="00F9092D"/>
    <w:rsid w:val="00F914C7"/>
    <w:rsid w:val="00F9255B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0B9C"/>
    <w:rsid w:val="00FC2147"/>
    <w:rsid w:val="00FC4492"/>
    <w:rsid w:val="00FC5AA8"/>
    <w:rsid w:val="00FD1154"/>
    <w:rsid w:val="00FD11BD"/>
    <w:rsid w:val="00FD32A1"/>
    <w:rsid w:val="00FD35BC"/>
    <w:rsid w:val="00FD36CF"/>
    <w:rsid w:val="00FD4CCD"/>
    <w:rsid w:val="00FD56AB"/>
    <w:rsid w:val="00FD596F"/>
    <w:rsid w:val="00FE44C3"/>
    <w:rsid w:val="00FE4F7B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7F234-36D3-47EC-AE6D-FCCAD86A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</Template>
  <TotalTime>35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2130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Ho Duc Linh (FA.DN)</cp:lastModifiedBy>
  <cp:revision>24</cp:revision>
  <cp:lastPrinted>2010-11-26T02:45:00Z</cp:lastPrinted>
  <dcterms:created xsi:type="dcterms:W3CDTF">2021-09-07T02:59:00Z</dcterms:created>
  <dcterms:modified xsi:type="dcterms:W3CDTF">2021-09-07T04:23:00Z</dcterms:modified>
  <cp:category>Template</cp:category>
  <cp:contentStatus>20/11/2012</cp:contentStatus>
</cp:coreProperties>
</file>